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0" w:line="360" w:lineRule="auto"/>
        <w:jc w:val="center"/>
        <w:rPr>
          <w:rFonts w:hint="eastAsia" w:ascii="宋体" w:hAnsi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2019上海风机展览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参观总结</w:t>
      </w:r>
    </w:p>
    <w:p>
      <w:pPr>
        <w:snapToGrid w:val="0"/>
        <w:spacing w:after="0" w:line="360" w:lineRule="auto"/>
        <w:jc w:val="left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此次前往上海参加风机展览，目的是</w:t>
      </w:r>
      <w:bookmarkStart w:id="0" w:name="_GoBack"/>
      <w:bookmarkEnd w:id="0"/>
    </w:p>
    <w:p>
      <w:pPr>
        <w:pStyle w:val="21"/>
        <w:tabs>
          <w:tab w:val="right" w:leader="dot" w:pos="8721"/>
        </w:tabs>
        <w:ind w:left="0" w:leftChars="0" w:firstLine="0" w:firstLineChars="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133" w:bottom="1135" w:left="1797" w:header="459" w:footer="215" w:gutter="0"/>
      <w:pgNumType w:start="1"/>
      <w:cols w:space="720" w:num="1"/>
      <w:docGrid w:type="lines"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iti SC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  <w:rPr>
        <w:rFonts w:hint="eastAsia"/>
        <w:sz w:val="18"/>
        <w:lang w:eastAsia="zh-CN"/>
      </w:rPr>
    </w:pPr>
    <w:r>
      <w:rPr>
        <w:rFonts w:hint="eastAsia"/>
        <w:sz w:val="18"/>
        <w:lang w:eastAsia="zh-CN"/>
      </w:rPr>
      <w:pict>
        <v:shape id="_x0000_s4112" o:spid="_x0000_s4112" o:spt="32" type="#_x0000_t32" style="position:absolute;left:0pt;margin-left:-48.6pt;margin-top:-5.85pt;height:0pt;width:518.25pt;z-index:251659264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hint="eastAsia"/>
        <w:sz w:val="18"/>
        <w:lang w:eastAsia="zh-CN"/>
      </w:rPr>
      <w:t>本文档版权归四川捷祥医疗器械有限公司</w:t>
    </w:r>
  </w:p>
  <w:p>
    <w:pPr>
      <w:pStyle w:val="18"/>
      <w:tabs>
        <w:tab w:val="right" w:pos="8931"/>
        <w:tab w:val="clear" w:pos="8306"/>
      </w:tabs>
      <w:ind w:right="43" w:rightChars="18"/>
      <w:jc w:val="left"/>
      <w:rPr>
        <w:lang w:eastAsia="zh-CN"/>
      </w:rPr>
    </w:pPr>
    <w:r>
      <w:rPr>
        <w:rFonts w:hint="eastAsia"/>
        <w:sz w:val="20"/>
        <w:lang w:eastAsia="zh-CN"/>
      </w:rPr>
      <w:t xml:space="preserve">未经许可不得使用，违者必究 </w:t>
    </w:r>
    <w:r>
      <w:rPr>
        <w:rFonts w:hint="eastAsia"/>
        <w:lang w:eastAsia="zh-CN"/>
      </w:rPr>
      <w:t xml:space="preserve">                                                                                                             </w:t>
    </w:r>
    <w:sdt>
      <w:sdtPr>
        <w:id w:val="5202403"/>
        <w:docPartObj>
          <w:docPartGallery w:val="AutoText"/>
        </w:docPartObj>
      </w:sdtPr>
      <w:sdtContent>
        <w:sdt>
          <w:sdtPr>
            <w:id w:val="5202404"/>
            <w:docPartObj>
              <w:docPartGallery w:val="AutoText"/>
            </w:docPartObj>
          </w:sdtPr>
          <w:sdtContent>
            <w:r>
              <w:rPr>
                <w:lang w:val="zh-CN" w:eastAsia="zh-CN"/>
              </w:rPr>
              <w:t xml:space="preserve">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  <w:lang w:eastAsia="zh-CN"/>
              </w:rPr>
              <w:instrText xml:space="preserve">PAGE</w:instrText>
            </w:r>
            <w:r>
              <w:rPr>
                <w:b/>
                <w:szCs w:val="24"/>
              </w:rPr>
              <w:fldChar w:fldCharType="separate"/>
            </w:r>
            <w:r>
              <w:rPr>
                <w:b/>
                <w:lang w:eastAsia="zh-CN"/>
              </w:rPr>
              <w:t>1</w:t>
            </w:r>
            <w:r>
              <w:rPr>
                <w:b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  <w:lang w:eastAsia="zh-CN"/>
              </w:rPr>
              <w:instrText xml:space="preserve">NUMPAGES</w:instrText>
            </w:r>
            <w:r>
              <w:rPr>
                <w:b/>
                <w:szCs w:val="24"/>
              </w:rPr>
              <w:fldChar w:fldCharType="separate"/>
            </w:r>
            <w:r>
              <w:rPr>
                <w:b/>
                <w:lang w:eastAsia="zh-CN"/>
              </w:rPr>
              <w:t>7</w:t>
            </w:r>
            <w:r>
              <w:rPr>
                <w:b/>
                <w:szCs w:val="24"/>
              </w:rPr>
              <w:fldChar w:fldCharType="end"/>
            </w:r>
          </w:sdtContent>
        </w:sdt>
      </w:sdtContent>
    </w:sdt>
  </w:p>
  <w:p>
    <w:pPr>
      <w:pStyle w:val="18"/>
      <w:rPr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7"/>
      <w:tblW w:w="4820" w:type="dxa"/>
      <w:tblInd w:w="-1054" w:type="dxa"/>
      <w:tblBorders>
        <w:top w:val="single" w:color="auto" w:sz="8" w:space="0"/>
        <w:left w:val="none" w:color="auto" w:sz="0" w:space="0"/>
        <w:bottom w:val="single" w:color="auto" w:sz="8" w:space="0"/>
        <w:right w:val="none" w:color="auto" w:sz="0" w:space="0"/>
        <w:insideH w:val="single" w:color="auto" w:sz="8" w:space="0"/>
        <w:insideV w:val="none" w:color="auto" w:sz="0" w:space="0"/>
      </w:tblBorders>
      <w:tblLayout w:type="fixed"/>
      <w:tblCellMar>
        <w:top w:w="0" w:type="dxa"/>
        <w:left w:w="80" w:type="dxa"/>
        <w:bottom w:w="0" w:type="dxa"/>
        <w:right w:w="80" w:type="dxa"/>
      </w:tblCellMar>
    </w:tblPr>
    <w:tblGrid>
      <w:gridCol w:w="4820"/>
    </w:tblGrid>
    <w:tr>
      <w:tblPrEx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80" w:type="dxa"/>
          <w:bottom w:w="0" w:type="dxa"/>
          <w:right w:w="80" w:type="dxa"/>
        </w:tblCellMar>
      </w:tblPrEx>
      <w:trPr>
        <w:cantSplit/>
        <w:trHeight w:val="447" w:hRule="atLeast"/>
      </w:trPr>
      <w:tc>
        <w:tcPr>
          <w:tcW w:w="4820" w:type="dxa"/>
          <w:vMerge w:val="restart"/>
          <w:tcBorders>
            <w:top w:val="nil"/>
            <w:bottom w:val="nil"/>
            <w:right w:val="nil"/>
          </w:tcBorders>
        </w:tcPr>
        <w:p>
          <w:pPr>
            <w:spacing w:afterLines="50"/>
            <w:rPr>
              <w:b/>
              <w:szCs w:val="24"/>
              <w:lang w:eastAsia="zh-CN"/>
            </w:rPr>
          </w:pPr>
          <w:r>
            <w:rPr>
              <w:b/>
              <w:szCs w:val="24"/>
              <w:lang w:eastAsia="zh-CN"/>
            </w:rPr>
            <w:drawing>
              <wp:inline distT="0" distB="0" distL="0" distR="0">
                <wp:extent cx="2142490" cy="476250"/>
                <wp:effectExtent l="19050" t="0" r="0" b="0"/>
                <wp:docPr id="16" name="图片 3" descr="捷祥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3" descr="捷祥LOGO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424" cy="4763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hint="eastAsia"/>
              <w:b/>
              <w:szCs w:val="24"/>
              <w:lang w:eastAsia="zh-CN"/>
            </w:rPr>
            <w:t xml:space="preserve">  </w:t>
          </w:r>
        </w:p>
      </w:tc>
    </w:tr>
    <w:tr>
      <w:tblPrEx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80" w:type="dxa"/>
          <w:bottom w:w="0" w:type="dxa"/>
          <w:right w:w="80" w:type="dxa"/>
        </w:tblCellMar>
      </w:tblPrEx>
      <w:trPr>
        <w:cantSplit/>
        <w:trHeight w:val="404" w:hRule="atLeast"/>
      </w:trPr>
      <w:tc>
        <w:tcPr>
          <w:tcW w:w="4820" w:type="dxa"/>
          <w:vMerge w:val="continue"/>
          <w:tcBorders>
            <w:top w:val="nil"/>
            <w:bottom w:val="nil"/>
            <w:right w:val="nil"/>
          </w:tcBorders>
        </w:tcPr>
        <w:p>
          <w:pPr>
            <w:pStyle w:val="2"/>
            <w:spacing w:before="60" w:after="60"/>
            <w:ind w:left="540" w:right="-68" w:hanging="540"/>
            <w:rPr>
              <w:lang w:eastAsia="zh-CN"/>
            </w:rPr>
          </w:pPr>
        </w:p>
      </w:tc>
    </w:tr>
  </w:tbl>
  <w:p>
    <w:pPr>
      <w:pStyle w:val="19"/>
      <w:rPr>
        <w:lang w:eastAsia="zh-CN"/>
      </w:rPr>
    </w:pPr>
    <w:r>
      <w:rPr>
        <w:lang w:eastAsia="zh-CN"/>
      </w:rPr>
      <w:pict>
        <v:shape id="_x0000_s4110" o:spid="_x0000_s4110" o:spt="32" type="#_x0000_t32" style="position:absolute;left:0pt;margin-left:-80.1pt;margin-top:7pt;height:0pt;width:581.2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hint="eastAsia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pStyle w:val="60"/>
      <w:lvlText w:val="%1."/>
      <w:lvlJc w:val="left"/>
      <w:pPr>
        <w:tabs>
          <w:tab w:val="left" w:pos="567"/>
        </w:tabs>
        <w:ind w:left="567" w:hanging="567"/>
      </w:pPr>
      <w:rPr>
        <w:rFonts w:hint="eastAsia" w:ascii="黑体" w:hAnsi="Arial" w:eastAsia="黑体"/>
        <w:b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1588"/>
        </w:tabs>
        <w:ind w:left="1588" w:hanging="1021"/>
      </w:pPr>
      <w:rPr>
        <w:rFonts w:hint="eastAsia" w:ascii="黑体" w:hAnsi="宋体" w:eastAsia="黑体"/>
        <w:b w:val="0"/>
        <w:color w:val="000000"/>
        <w:lang w:val="en-US"/>
      </w:rPr>
    </w:lvl>
    <w:lvl w:ilvl="2" w:tentative="0">
      <w:start w:val="1"/>
      <w:numFmt w:val="decimal"/>
      <w:pStyle w:val="59"/>
      <w:lvlText w:val="%1.%2.%3"/>
      <w:lvlJc w:val="left"/>
      <w:pPr>
        <w:tabs>
          <w:tab w:val="left" w:pos="1760"/>
        </w:tabs>
        <w:ind w:left="1080" w:firstLine="0"/>
      </w:pPr>
      <w:rPr>
        <w:rFonts w:hint="eastAsia" w:ascii="黑体" w:eastAsia="黑体"/>
        <w:b w:val="0"/>
        <w:color w:val="000000"/>
        <w:sz w:val="21"/>
      </w:rPr>
    </w:lvl>
    <w:lvl w:ilvl="3" w:tentative="0">
      <w:start w:val="1"/>
      <w:numFmt w:val="decimal"/>
      <w:lvlText w:val="%1.%2.%3.%4"/>
      <w:lvlJc w:val="left"/>
      <w:pPr>
        <w:tabs>
          <w:tab w:val="left" w:pos="2787"/>
        </w:tabs>
        <w:ind w:left="2787" w:hanging="864"/>
      </w:pPr>
      <w:rPr>
        <w:rFonts w:hint="eastAsia" w:ascii="黑体" w:eastAsia="黑体"/>
        <w:b w:val="0"/>
        <w:color w:val="000000"/>
        <w:sz w:val="21"/>
      </w:rPr>
    </w:lvl>
    <w:lvl w:ilvl="4" w:tentative="0">
      <w:start w:val="1"/>
      <w:numFmt w:val="upperLetter"/>
      <w:lvlText w:val="%5"/>
      <w:lvlJc w:val="left"/>
      <w:pPr>
        <w:tabs>
          <w:tab w:val="left" w:pos="2700"/>
        </w:tabs>
        <w:ind w:left="3040" w:hanging="340"/>
      </w:pPr>
      <w:rPr>
        <w:rFonts w:hint="eastAsia" w:ascii="黑体" w:eastAsia="黑体"/>
      </w:rPr>
    </w:lvl>
    <w:lvl w:ilvl="5" w:tentative="0">
      <w:start w:val="1"/>
      <w:numFmt w:val="lowerLetter"/>
      <w:lvlText w:val="%6)"/>
      <w:lvlJc w:val="left"/>
      <w:pPr>
        <w:tabs>
          <w:tab w:val="left" w:pos="1800"/>
        </w:tabs>
        <w:ind w:left="1152" w:hanging="1152"/>
      </w:pPr>
      <w:rPr>
        <w:rFonts w:hint="eastAsia" w:ascii="黑体" w:eastAsia="黑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1584" w:hanging="1584"/>
      </w:pPr>
      <w:rPr>
        <w:rFonts w:hint="default"/>
      </w:rPr>
    </w:lvl>
  </w:abstractNum>
  <w:abstractNum w:abstractNumId="1">
    <w:nsid w:val="19145BC0"/>
    <w:multiLevelType w:val="multilevel"/>
    <w:tmpl w:val="19145BC0"/>
    <w:lvl w:ilvl="0" w:tentative="0">
      <w:start w:val="1"/>
      <w:numFmt w:val="upperLetter"/>
      <w:pStyle w:val="89"/>
      <w:suff w:val="nothing"/>
      <w:lvlText w:val="附录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90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91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92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5" w:tentative="0">
      <w:start w:val="1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6" w:tentative="0">
      <w:start w:val="1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7" w:tentative="0">
      <w:start w:val="1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8" w:tentative="0">
      <w:start w:val="1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eastAsia"/>
      </w:rPr>
    </w:lvl>
  </w:abstractNum>
  <w:abstractNum w:abstractNumId="2">
    <w:nsid w:val="5D571F42"/>
    <w:multiLevelType w:val="multilevel"/>
    <w:tmpl w:val="5D571F42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Theme="majorHAnsi" w:hAnsiTheme="majorHAnsi"/>
        <w:b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dit="readOnly" w:enforcement="0"/>
  <w:defaultTabStop w:val="960"/>
  <w:drawingGridHorizontalSpacing w:val="120"/>
  <w:drawingGridVerticalSpacing w:val="200"/>
  <w:displayHorizontalDrawingGridEvery w:val="2"/>
  <w:displayVerticalDrawingGridEvery w:val="2"/>
  <w:noPunctuationKerning w:val="1"/>
  <w:characterSpacingControl w:val="compressPunctuation"/>
  <w:doNotValidateAgainstSchema/>
  <w:doNotDemarcateInvalidXml/>
  <w:hdrShapeDefaults>
    <o:shapelayout v:ext="edit">
      <o:idmap v:ext="edit" data="4"/>
      <o:rules v:ext="edit">
        <o:r id="V:Rule1" type="connector" idref="#_x0000_s4110"/>
        <o:r id="V:Rule2" type="connector" idref="#_x0000_s4112"/>
      </o:rules>
    </o:shapelayout>
  </w:hdrShapeDefaults>
  <w:compat>
    <w:doNotExpandShiftReturn/>
    <w:useFELayout/>
    <w:compatSetting w:name="compatibilityMode" w:uri="http://schemas.microsoft.com/office/word" w:val="12"/>
  </w:compat>
  <w:rsids>
    <w:rsidRoot w:val="285D523C"/>
    <w:rsid w:val="00001381"/>
    <w:rsid w:val="00002537"/>
    <w:rsid w:val="00002639"/>
    <w:rsid w:val="0000465D"/>
    <w:rsid w:val="000049AD"/>
    <w:rsid w:val="00004EDC"/>
    <w:rsid w:val="00005BC9"/>
    <w:rsid w:val="00007A5D"/>
    <w:rsid w:val="00011F55"/>
    <w:rsid w:val="0001243E"/>
    <w:rsid w:val="00014EAB"/>
    <w:rsid w:val="00015A78"/>
    <w:rsid w:val="00021632"/>
    <w:rsid w:val="00021B97"/>
    <w:rsid w:val="000229A0"/>
    <w:rsid w:val="00022BC4"/>
    <w:rsid w:val="00022C3B"/>
    <w:rsid w:val="0002376C"/>
    <w:rsid w:val="00030D74"/>
    <w:rsid w:val="00033036"/>
    <w:rsid w:val="00033350"/>
    <w:rsid w:val="0003572D"/>
    <w:rsid w:val="00041A8D"/>
    <w:rsid w:val="000443CF"/>
    <w:rsid w:val="00050393"/>
    <w:rsid w:val="00051FDA"/>
    <w:rsid w:val="00052182"/>
    <w:rsid w:val="00053670"/>
    <w:rsid w:val="00054728"/>
    <w:rsid w:val="00055BC8"/>
    <w:rsid w:val="00056232"/>
    <w:rsid w:val="00057AA3"/>
    <w:rsid w:val="00057DEA"/>
    <w:rsid w:val="00057FD9"/>
    <w:rsid w:val="0006026E"/>
    <w:rsid w:val="00062C47"/>
    <w:rsid w:val="00063815"/>
    <w:rsid w:val="00065135"/>
    <w:rsid w:val="00065D7E"/>
    <w:rsid w:val="00066230"/>
    <w:rsid w:val="00067766"/>
    <w:rsid w:val="00070B68"/>
    <w:rsid w:val="00071801"/>
    <w:rsid w:val="00072A3C"/>
    <w:rsid w:val="00072D1A"/>
    <w:rsid w:val="00073F3A"/>
    <w:rsid w:val="0007619B"/>
    <w:rsid w:val="000762F7"/>
    <w:rsid w:val="00077C10"/>
    <w:rsid w:val="00077CCA"/>
    <w:rsid w:val="000815BE"/>
    <w:rsid w:val="0008225D"/>
    <w:rsid w:val="000836D6"/>
    <w:rsid w:val="00084A45"/>
    <w:rsid w:val="00085215"/>
    <w:rsid w:val="000864A3"/>
    <w:rsid w:val="000903B4"/>
    <w:rsid w:val="00092A99"/>
    <w:rsid w:val="00093D24"/>
    <w:rsid w:val="00093E4F"/>
    <w:rsid w:val="00095674"/>
    <w:rsid w:val="00097BCF"/>
    <w:rsid w:val="000A2286"/>
    <w:rsid w:val="000A33ED"/>
    <w:rsid w:val="000A3C90"/>
    <w:rsid w:val="000A59D6"/>
    <w:rsid w:val="000A5DC8"/>
    <w:rsid w:val="000A710B"/>
    <w:rsid w:val="000B0553"/>
    <w:rsid w:val="000B1E23"/>
    <w:rsid w:val="000B3CCB"/>
    <w:rsid w:val="000B403C"/>
    <w:rsid w:val="000B4F45"/>
    <w:rsid w:val="000B51A0"/>
    <w:rsid w:val="000B7EE1"/>
    <w:rsid w:val="000C0EE8"/>
    <w:rsid w:val="000C2608"/>
    <w:rsid w:val="000C2B49"/>
    <w:rsid w:val="000C44AC"/>
    <w:rsid w:val="000C569E"/>
    <w:rsid w:val="000C5A2F"/>
    <w:rsid w:val="000C6671"/>
    <w:rsid w:val="000C7877"/>
    <w:rsid w:val="000D0B2C"/>
    <w:rsid w:val="000D1F58"/>
    <w:rsid w:val="000D235B"/>
    <w:rsid w:val="000D2CBB"/>
    <w:rsid w:val="000D324E"/>
    <w:rsid w:val="000D3A0B"/>
    <w:rsid w:val="000D4049"/>
    <w:rsid w:val="000D7675"/>
    <w:rsid w:val="000E0803"/>
    <w:rsid w:val="000E10D2"/>
    <w:rsid w:val="000E1304"/>
    <w:rsid w:val="000E1F89"/>
    <w:rsid w:val="000E2245"/>
    <w:rsid w:val="000E3785"/>
    <w:rsid w:val="000E60FE"/>
    <w:rsid w:val="000F194D"/>
    <w:rsid w:val="000F237B"/>
    <w:rsid w:val="000F32AF"/>
    <w:rsid w:val="000F3B5E"/>
    <w:rsid w:val="000F443E"/>
    <w:rsid w:val="000F64DE"/>
    <w:rsid w:val="000F69D2"/>
    <w:rsid w:val="00100D20"/>
    <w:rsid w:val="0010175B"/>
    <w:rsid w:val="00110EC2"/>
    <w:rsid w:val="00114B0A"/>
    <w:rsid w:val="00116BA2"/>
    <w:rsid w:val="00116E6A"/>
    <w:rsid w:val="00116EAE"/>
    <w:rsid w:val="0012033C"/>
    <w:rsid w:val="00120F12"/>
    <w:rsid w:val="00121FAE"/>
    <w:rsid w:val="00122A8B"/>
    <w:rsid w:val="00122D7B"/>
    <w:rsid w:val="0012426A"/>
    <w:rsid w:val="00124EF7"/>
    <w:rsid w:val="00125179"/>
    <w:rsid w:val="00132A1B"/>
    <w:rsid w:val="001333F9"/>
    <w:rsid w:val="00133987"/>
    <w:rsid w:val="0013550E"/>
    <w:rsid w:val="0013559A"/>
    <w:rsid w:val="00140E71"/>
    <w:rsid w:val="00141B47"/>
    <w:rsid w:val="001430CF"/>
    <w:rsid w:val="0014364F"/>
    <w:rsid w:val="0014686E"/>
    <w:rsid w:val="00146B22"/>
    <w:rsid w:val="001504DC"/>
    <w:rsid w:val="00150C99"/>
    <w:rsid w:val="001528B4"/>
    <w:rsid w:val="001530F2"/>
    <w:rsid w:val="001540B6"/>
    <w:rsid w:val="0016038D"/>
    <w:rsid w:val="00161EC0"/>
    <w:rsid w:val="001635E5"/>
    <w:rsid w:val="00163C90"/>
    <w:rsid w:val="00164078"/>
    <w:rsid w:val="00166796"/>
    <w:rsid w:val="001671B5"/>
    <w:rsid w:val="001674EC"/>
    <w:rsid w:val="00167F96"/>
    <w:rsid w:val="00171EA7"/>
    <w:rsid w:val="001732CC"/>
    <w:rsid w:val="001734D0"/>
    <w:rsid w:val="00174696"/>
    <w:rsid w:val="00174D3C"/>
    <w:rsid w:val="00175BF4"/>
    <w:rsid w:val="00176705"/>
    <w:rsid w:val="00176C95"/>
    <w:rsid w:val="00177EA9"/>
    <w:rsid w:val="001819FD"/>
    <w:rsid w:val="00182BE9"/>
    <w:rsid w:val="00183A94"/>
    <w:rsid w:val="00184066"/>
    <w:rsid w:val="00185C1F"/>
    <w:rsid w:val="0018632B"/>
    <w:rsid w:val="001864D0"/>
    <w:rsid w:val="001870BA"/>
    <w:rsid w:val="00187859"/>
    <w:rsid w:val="0019102A"/>
    <w:rsid w:val="0019455C"/>
    <w:rsid w:val="00194A25"/>
    <w:rsid w:val="001965DE"/>
    <w:rsid w:val="001A1F02"/>
    <w:rsid w:val="001A2FEB"/>
    <w:rsid w:val="001A4FE3"/>
    <w:rsid w:val="001A54A5"/>
    <w:rsid w:val="001A6FAD"/>
    <w:rsid w:val="001B0CE8"/>
    <w:rsid w:val="001B205B"/>
    <w:rsid w:val="001B332E"/>
    <w:rsid w:val="001B3D32"/>
    <w:rsid w:val="001B4F7D"/>
    <w:rsid w:val="001B703A"/>
    <w:rsid w:val="001B73E0"/>
    <w:rsid w:val="001C1D61"/>
    <w:rsid w:val="001C2047"/>
    <w:rsid w:val="001C2DF0"/>
    <w:rsid w:val="001C52EA"/>
    <w:rsid w:val="001C59DC"/>
    <w:rsid w:val="001C6A21"/>
    <w:rsid w:val="001C72B0"/>
    <w:rsid w:val="001D1CD3"/>
    <w:rsid w:val="001D27A9"/>
    <w:rsid w:val="001D5E29"/>
    <w:rsid w:val="001D7787"/>
    <w:rsid w:val="001E0B88"/>
    <w:rsid w:val="001E4F5E"/>
    <w:rsid w:val="001E564D"/>
    <w:rsid w:val="001E5FF9"/>
    <w:rsid w:val="001E6077"/>
    <w:rsid w:val="001E69F7"/>
    <w:rsid w:val="001E7344"/>
    <w:rsid w:val="001E79A5"/>
    <w:rsid w:val="001F0C8C"/>
    <w:rsid w:val="001F2AB9"/>
    <w:rsid w:val="001F2D01"/>
    <w:rsid w:val="001F2E5E"/>
    <w:rsid w:val="001F2F71"/>
    <w:rsid w:val="001F32A0"/>
    <w:rsid w:val="001F3846"/>
    <w:rsid w:val="001F397B"/>
    <w:rsid w:val="001F54B1"/>
    <w:rsid w:val="001F7759"/>
    <w:rsid w:val="00201728"/>
    <w:rsid w:val="00201BEF"/>
    <w:rsid w:val="002032EC"/>
    <w:rsid w:val="002034E9"/>
    <w:rsid w:val="00205A80"/>
    <w:rsid w:val="0021005A"/>
    <w:rsid w:val="00211BD7"/>
    <w:rsid w:val="002124C3"/>
    <w:rsid w:val="00212736"/>
    <w:rsid w:val="002130E3"/>
    <w:rsid w:val="00220F6A"/>
    <w:rsid w:val="002221F9"/>
    <w:rsid w:val="00222F96"/>
    <w:rsid w:val="00224224"/>
    <w:rsid w:val="00224A56"/>
    <w:rsid w:val="00225379"/>
    <w:rsid w:val="00226394"/>
    <w:rsid w:val="00226B6D"/>
    <w:rsid w:val="0022727A"/>
    <w:rsid w:val="00227B36"/>
    <w:rsid w:val="0023098E"/>
    <w:rsid w:val="00231BCF"/>
    <w:rsid w:val="00231E3E"/>
    <w:rsid w:val="002320C4"/>
    <w:rsid w:val="00235E53"/>
    <w:rsid w:val="00236168"/>
    <w:rsid w:val="00236E73"/>
    <w:rsid w:val="00237EF2"/>
    <w:rsid w:val="00241BA4"/>
    <w:rsid w:val="0024346C"/>
    <w:rsid w:val="002437D2"/>
    <w:rsid w:val="00245B1D"/>
    <w:rsid w:val="002478CF"/>
    <w:rsid w:val="00250861"/>
    <w:rsid w:val="00251926"/>
    <w:rsid w:val="00251A38"/>
    <w:rsid w:val="00252722"/>
    <w:rsid w:val="00253E60"/>
    <w:rsid w:val="002565CE"/>
    <w:rsid w:val="002572B8"/>
    <w:rsid w:val="00257E78"/>
    <w:rsid w:val="002623C7"/>
    <w:rsid w:val="00263B84"/>
    <w:rsid w:val="00264220"/>
    <w:rsid w:val="00265D5E"/>
    <w:rsid w:val="00267E4B"/>
    <w:rsid w:val="002700C8"/>
    <w:rsid w:val="00272F88"/>
    <w:rsid w:val="0027397D"/>
    <w:rsid w:val="00274B89"/>
    <w:rsid w:val="002753FF"/>
    <w:rsid w:val="002755F0"/>
    <w:rsid w:val="002764F7"/>
    <w:rsid w:val="0028080E"/>
    <w:rsid w:val="00284CA8"/>
    <w:rsid w:val="00284CC3"/>
    <w:rsid w:val="0028635E"/>
    <w:rsid w:val="00286A7E"/>
    <w:rsid w:val="00287D80"/>
    <w:rsid w:val="002902CB"/>
    <w:rsid w:val="00292482"/>
    <w:rsid w:val="00293D58"/>
    <w:rsid w:val="00293FAF"/>
    <w:rsid w:val="002940BC"/>
    <w:rsid w:val="00294AA8"/>
    <w:rsid w:val="002954FF"/>
    <w:rsid w:val="00295FDC"/>
    <w:rsid w:val="002A1236"/>
    <w:rsid w:val="002A4819"/>
    <w:rsid w:val="002A60F7"/>
    <w:rsid w:val="002A754E"/>
    <w:rsid w:val="002B14E4"/>
    <w:rsid w:val="002B153B"/>
    <w:rsid w:val="002B29AE"/>
    <w:rsid w:val="002B4FD0"/>
    <w:rsid w:val="002B5D78"/>
    <w:rsid w:val="002B797D"/>
    <w:rsid w:val="002C0A8B"/>
    <w:rsid w:val="002C0FF3"/>
    <w:rsid w:val="002C1AA9"/>
    <w:rsid w:val="002C1DB3"/>
    <w:rsid w:val="002C1F02"/>
    <w:rsid w:val="002C1F7B"/>
    <w:rsid w:val="002C3B0B"/>
    <w:rsid w:val="002C484A"/>
    <w:rsid w:val="002C49D7"/>
    <w:rsid w:val="002C56A0"/>
    <w:rsid w:val="002C5777"/>
    <w:rsid w:val="002C65C3"/>
    <w:rsid w:val="002C723E"/>
    <w:rsid w:val="002C7E6B"/>
    <w:rsid w:val="002D657C"/>
    <w:rsid w:val="002E0770"/>
    <w:rsid w:val="002E13D7"/>
    <w:rsid w:val="002E4D31"/>
    <w:rsid w:val="002E524C"/>
    <w:rsid w:val="002E558F"/>
    <w:rsid w:val="002E6E42"/>
    <w:rsid w:val="002E6FDC"/>
    <w:rsid w:val="002E7A90"/>
    <w:rsid w:val="002F049C"/>
    <w:rsid w:val="002F0B84"/>
    <w:rsid w:val="002F0C21"/>
    <w:rsid w:val="002F2231"/>
    <w:rsid w:val="002F41B2"/>
    <w:rsid w:val="002F6EA3"/>
    <w:rsid w:val="002F74F0"/>
    <w:rsid w:val="0030011D"/>
    <w:rsid w:val="00300C42"/>
    <w:rsid w:val="003014D0"/>
    <w:rsid w:val="00302CD7"/>
    <w:rsid w:val="003035AD"/>
    <w:rsid w:val="00303F22"/>
    <w:rsid w:val="00305B5E"/>
    <w:rsid w:val="00307BAB"/>
    <w:rsid w:val="00307FE2"/>
    <w:rsid w:val="00311BDB"/>
    <w:rsid w:val="0031261E"/>
    <w:rsid w:val="0031325B"/>
    <w:rsid w:val="003133E7"/>
    <w:rsid w:val="00313DC3"/>
    <w:rsid w:val="003144CF"/>
    <w:rsid w:val="0031570B"/>
    <w:rsid w:val="0031584D"/>
    <w:rsid w:val="00317496"/>
    <w:rsid w:val="00323360"/>
    <w:rsid w:val="00326F06"/>
    <w:rsid w:val="003279E3"/>
    <w:rsid w:val="003320F5"/>
    <w:rsid w:val="003333F9"/>
    <w:rsid w:val="0033390C"/>
    <w:rsid w:val="0033485E"/>
    <w:rsid w:val="003353E1"/>
    <w:rsid w:val="0033574E"/>
    <w:rsid w:val="003372B5"/>
    <w:rsid w:val="003379A1"/>
    <w:rsid w:val="00340EC0"/>
    <w:rsid w:val="003418F5"/>
    <w:rsid w:val="00342832"/>
    <w:rsid w:val="00342BF5"/>
    <w:rsid w:val="00343171"/>
    <w:rsid w:val="00343D2C"/>
    <w:rsid w:val="00345760"/>
    <w:rsid w:val="00350AC8"/>
    <w:rsid w:val="00351425"/>
    <w:rsid w:val="00351935"/>
    <w:rsid w:val="00354103"/>
    <w:rsid w:val="003575C5"/>
    <w:rsid w:val="003576F5"/>
    <w:rsid w:val="00357874"/>
    <w:rsid w:val="00360F02"/>
    <w:rsid w:val="003658B4"/>
    <w:rsid w:val="003668C5"/>
    <w:rsid w:val="00367155"/>
    <w:rsid w:val="00370AF7"/>
    <w:rsid w:val="00371B21"/>
    <w:rsid w:val="00372090"/>
    <w:rsid w:val="003732E3"/>
    <w:rsid w:val="00373CA2"/>
    <w:rsid w:val="00374237"/>
    <w:rsid w:val="0037632D"/>
    <w:rsid w:val="00376553"/>
    <w:rsid w:val="00376D96"/>
    <w:rsid w:val="00377A02"/>
    <w:rsid w:val="003803FB"/>
    <w:rsid w:val="00383A81"/>
    <w:rsid w:val="00384235"/>
    <w:rsid w:val="003855BA"/>
    <w:rsid w:val="00385E5C"/>
    <w:rsid w:val="00386263"/>
    <w:rsid w:val="003869BA"/>
    <w:rsid w:val="00387329"/>
    <w:rsid w:val="00387424"/>
    <w:rsid w:val="0038777D"/>
    <w:rsid w:val="003914C6"/>
    <w:rsid w:val="00392FB5"/>
    <w:rsid w:val="00393BF6"/>
    <w:rsid w:val="00394D63"/>
    <w:rsid w:val="00394F67"/>
    <w:rsid w:val="0039662A"/>
    <w:rsid w:val="003976A1"/>
    <w:rsid w:val="00397F73"/>
    <w:rsid w:val="003A2D6D"/>
    <w:rsid w:val="003A44EA"/>
    <w:rsid w:val="003A527F"/>
    <w:rsid w:val="003A5E88"/>
    <w:rsid w:val="003A75E8"/>
    <w:rsid w:val="003A79F9"/>
    <w:rsid w:val="003B05F9"/>
    <w:rsid w:val="003B0A01"/>
    <w:rsid w:val="003B0C6E"/>
    <w:rsid w:val="003B12E3"/>
    <w:rsid w:val="003B1E88"/>
    <w:rsid w:val="003B2D61"/>
    <w:rsid w:val="003B38D0"/>
    <w:rsid w:val="003B483B"/>
    <w:rsid w:val="003B4D74"/>
    <w:rsid w:val="003B514B"/>
    <w:rsid w:val="003B573E"/>
    <w:rsid w:val="003B6B4C"/>
    <w:rsid w:val="003B7184"/>
    <w:rsid w:val="003C024B"/>
    <w:rsid w:val="003C170F"/>
    <w:rsid w:val="003C5EFC"/>
    <w:rsid w:val="003C6D92"/>
    <w:rsid w:val="003D3267"/>
    <w:rsid w:val="003D4DB5"/>
    <w:rsid w:val="003E7EA6"/>
    <w:rsid w:val="003F037F"/>
    <w:rsid w:val="003F18FD"/>
    <w:rsid w:val="003F28B2"/>
    <w:rsid w:val="003F2C63"/>
    <w:rsid w:val="003F2E40"/>
    <w:rsid w:val="003F3465"/>
    <w:rsid w:val="003F485F"/>
    <w:rsid w:val="003F4BF5"/>
    <w:rsid w:val="003F6092"/>
    <w:rsid w:val="003F7544"/>
    <w:rsid w:val="004012EE"/>
    <w:rsid w:val="004022AA"/>
    <w:rsid w:val="00407D46"/>
    <w:rsid w:val="00410817"/>
    <w:rsid w:val="00411760"/>
    <w:rsid w:val="0041250F"/>
    <w:rsid w:val="00412ED7"/>
    <w:rsid w:val="00414C29"/>
    <w:rsid w:val="004160CC"/>
    <w:rsid w:val="00416561"/>
    <w:rsid w:val="00416F61"/>
    <w:rsid w:val="00417AAD"/>
    <w:rsid w:val="0042017F"/>
    <w:rsid w:val="00421404"/>
    <w:rsid w:val="00423E30"/>
    <w:rsid w:val="00424B95"/>
    <w:rsid w:val="00426CF3"/>
    <w:rsid w:val="00427D12"/>
    <w:rsid w:val="004310AB"/>
    <w:rsid w:val="004333D8"/>
    <w:rsid w:val="00433B3C"/>
    <w:rsid w:val="00433F48"/>
    <w:rsid w:val="00436E4D"/>
    <w:rsid w:val="00437473"/>
    <w:rsid w:val="00440166"/>
    <w:rsid w:val="004407AC"/>
    <w:rsid w:val="00440CCB"/>
    <w:rsid w:val="004414CB"/>
    <w:rsid w:val="00442634"/>
    <w:rsid w:val="00443E32"/>
    <w:rsid w:val="00444DFF"/>
    <w:rsid w:val="00445505"/>
    <w:rsid w:val="00447075"/>
    <w:rsid w:val="0045297D"/>
    <w:rsid w:val="00452AD4"/>
    <w:rsid w:val="00453259"/>
    <w:rsid w:val="0045408E"/>
    <w:rsid w:val="00454C3A"/>
    <w:rsid w:val="00454DF0"/>
    <w:rsid w:val="00462596"/>
    <w:rsid w:val="0046314D"/>
    <w:rsid w:val="00463A39"/>
    <w:rsid w:val="004643BD"/>
    <w:rsid w:val="0046461B"/>
    <w:rsid w:val="00464877"/>
    <w:rsid w:val="0046495E"/>
    <w:rsid w:val="004655CC"/>
    <w:rsid w:val="00465706"/>
    <w:rsid w:val="00470144"/>
    <w:rsid w:val="00470E5D"/>
    <w:rsid w:val="00474E08"/>
    <w:rsid w:val="00477622"/>
    <w:rsid w:val="004840A8"/>
    <w:rsid w:val="00491915"/>
    <w:rsid w:val="00491922"/>
    <w:rsid w:val="00492A6B"/>
    <w:rsid w:val="00494345"/>
    <w:rsid w:val="00494CDB"/>
    <w:rsid w:val="0049659A"/>
    <w:rsid w:val="004A052E"/>
    <w:rsid w:val="004A0C39"/>
    <w:rsid w:val="004A27D6"/>
    <w:rsid w:val="004A5213"/>
    <w:rsid w:val="004A6958"/>
    <w:rsid w:val="004A6AC1"/>
    <w:rsid w:val="004B0F9F"/>
    <w:rsid w:val="004B1E8A"/>
    <w:rsid w:val="004B3E37"/>
    <w:rsid w:val="004B782B"/>
    <w:rsid w:val="004C0A9A"/>
    <w:rsid w:val="004C10FC"/>
    <w:rsid w:val="004C1541"/>
    <w:rsid w:val="004C232F"/>
    <w:rsid w:val="004C7489"/>
    <w:rsid w:val="004D0089"/>
    <w:rsid w:val="004D2158"/>
    <w:rsid w:val="004D56FE"/>
    <w:rsid w:val="004E00CE"/>
    <w:rsid w:val="004E0473"/>
    <w:rsid w:val="004E1239"/>
    <w:rsid w:val="004E2396"/>
    <w:rsid w:val="004E2D1B"/>
    <w:rsid w:val="004E44D0"/>
    <w:rsid w:val="004E6757"/>
    <w:rsid w:val="004F24B4"/>
    <w:rsid w:val="004F3173"/>
    <w:rsid w:val="004F3EBC"/>
    <w:rsid w:val="004F565A"/>
    <w:rsid w:val="004F5CAD"/>
    <w:rsid w:val="004F7EC9"/>
    <w:rsid w:val="00500562"/>
    <w:rsid w:val="00502FE3"/>
    <w:rsid w:val="00503697"/>
    <w:rsid w:val="0050369F"/>
    <w:rsid w:val="00505900"/>
    <w:rsid w:val="00507B64"/>
    <w:rsid w:val="0051109A"/>
    <w:rsid w:val="005119C5"/>
    <w:rsid w:val="0051288C"/>
    <w:rsid w:val="00512E6D"/>
    <w:rsid w:val="00514762"/>
    <w:rsid w:val="005151ED"/>
    <w:rsid w:val="00515CFE"/>
    <w:rsid w:val="005160C8"/>
    <w:rsid w:val="005160EE"/>
    <w:rsid w:val="00516791"/>
    <w:rsid w:val="0052074B"/>
    <w:rsid w:val="00520AE7"/>
    <w:rsid w:val="00520F6C"/>
    <w:rsid w:val="0052164B"/>
    <w:rsid w:val="00523C96"/>
    <w:rsid w:val="00527EDE"/>
    <w:rsid w:val="00532D13"/>
    <w:rsid w:val="0053564B"/>
    <w:rsid w:val="00535C9A"/>
    <w:rsid w:val="005373A6"/>
    <w:rsid w:val="0054044D"/>
    <w:rsid w:val="00542EBC"/>
    <w:rsid w:val="005443DE"/>
    <w:rsid w:val="00546B37"/>
    <w:rsid w:val="00551471"/>
    <w:rsid w:val="00552A43"/>
    <w:rsid w:val="0055485C"/>
    <w:rsid w:val="005562BD"/>
    <w:rsid w:val="0055730C"/>
    <w:rsid w:val="0055785D"/>
    <w:rsid w:val="0055792B"/>
    <w:rsid w:val="00557C0D"/>
    <w:rsid w:val="00560B96"/>
    <w:rsid w:val="00564DB2"/>
    <w:rsid w:val="00566456"/>
    <w:rsid w:val="0056748F"/>
    <w:rsid w:val="00570310"/>
    <w:rsid w:val="0057282D"/>
    <w:rsid w:val="0057489F"/>
    <w:rsid w:val="0057630E"/>
    <w:rsid w:val="00576CE2"/>
    <w:rsid w:val="00577056"/>
    <w:rsid w:val="005774D3"/>
    <w:rsid w:val="005805B5"/>
    <w:rsid w:val="00582923"/>
    <w:rsid w:val="00582EDF"/>
    <w:rsid w:val="00583F70"/>
    <w:rsid w:val="005853AA"/>
    <w:rsid w:val="00587A52"/>
    <w:rsid w:val="0059005F"/>
    <w:rsid w:val="005911F9"/>
    <w:rsid w:val="00591687"/>
    <w:rsid w:val="00592321"/>
    <w:rsid w:val="00592A90"/>
    <w:rsid w:val="00595123"/>
    <w:rsid w:val="005A0D9E"/>
    <w:rsid w:val="005A244F"/>
    <w:rsid w:val="005A26DE"/>
    <w:rsid w:val="005A5456"/>
    <w:rsid w:val="005A74D6"/>
    <w:rsid w:val="005A7563"/>
    <w:rsid w:val="005B04CC"/>
    <w:rsid w:val="005B08C7"/>
    <w:rsid w:val="005B108D"/>
    <w:rsid w:val="005B2D15"/>
    <w:rsid w:val="005B38F3"/>
    <w:rsid w:val="005B572D"/>
    <w:rsid w:val="005B7381"/>
    <w:rsid w:val="005B7F25"/>
    <w:rsid w:val="005C2C36"/>
    <w:rsid w:val="005C2DAA"/>
    <w:rsid w:val="005C35A7"/>
    <w:rsid w:val="005C3F3A"/>
    <w:rsid w:val="005C534A"/>
    <w:rsid w:val="005D15EF"/>
    <w:rsid w:val="005D18F5"/>
    <w:rsid w:val="005D1C49"/>
    <w:rsid w:val="005D51D0"/>
    <w:rsid w:val="005D634F"/>
    <w:rsid w:val="005D65B6"/>
    <w:rsid w:val="005D68A7"/>
    <w:rsid w:val="005E0205"/>
    <w:rsid w:val="005E0738"/>
    <w:rsid w:val="005E110D"/>
    <w:rsid w:val="005E1E1E"/>
    <w:rsid w:val="005E30B2"/>
    <w:rsid w:val="005E41C8"/>
    <w:rsid w:val="005E79B5"/>
    <w:rsid w:val="005F2257"/>
    <w:rsid w:val="005F270A"/>
    <w:rsid w:val="005F3076"/>
    <w:rsid w:val="005F3078"/>
    <w:rsid w:val="005F3E32"/>
    <w:rsid w:val="005F55F8"/>
    <w:rsid w:val="005F5EAB"/>
    <w:rsid w:val="005F7C19"/>
    <w:rsid w:val="00600345"/>
    <w:rsid w:val="00601CE8"/>
    <w:rsid w:val="00605B07"/>
    <w:rsid w:val="00606890"/>
    <w:rsid w:val="00607BEE"/>
    <w:rsid w:val="00610516"/>
    <w:rsid w:val="0061274B"/>
    <w:rsid w:val="00615230"/>
    <w:rsid w:val="006169C6"/>
    <w:rsid w:val="00617556"/>
    <w:rsid w:val="0062082C"/>
    <w:rsid w:val="006209FF"/>
    <w:rsid w:val="0062393A"/>
    <w:rsid w:val="00626260"/>
    <w:rsid w:val="00626550"/>
    <w:rsid w:val="006338CA"/>
    <w:rsid w:val="00642F23"/>
    <w:rsid w:val="00643E0C"/>
    <w:rsid w:val="00644294"/>
    <w:rsid w:val="00644378"/>
    <w:rsid w:val="00645193"/>
    <w:rsid w:val="00645925"/>
    <w:rsid w:val="00647719"/>
    <w:rsid w:val="00647B76"/>
    <w:rsid w:val="00650DFA"/>
    <w:rsid w:val="00650F7D"/>
    <w:rsid w:val="006529E6"/>
    <w:rsid w:val="00654F92"/>
    <w:rsid w:val="00656A5A"/>
    <w:rsid w:val="00660DC7"/>
    <w:rsid w:val="00661486"/>
    <w:rsid w:val="00662094"/>
    <w:rsid w:val="00662FDB"/>
    <w:rsid w:val="0066341A"/>
    <w:rsid w:val="00663659"/>
    <w:rsid w:val="0066372B"/>
    <w:rsid w:val="00665AAE"/>
    <w:rsid w:val="00665F5D"/>
    <w:rsid w:val="00666069"/>
    <w:rsid w:val="00672B56"/>
    <w:rsid w:val="00672C32"/>
    <w:rsid w:val="00672E8A"/>
    <w:rsid w:val="00673FC2"/>
    <w:rsid w:val="00675E13"/>
    <w:rsid w:val="00676389"/>
    <w:rsid w:val="00676E67"/>
    <w:rsid w:val="00677B58"/>
    <w:rsid w:val="00681152"/>
    <w:rsid w:val="00685BE6"/>
    <w:rsid w:val="00686E5F"/>
    <w:rsid w:val="00690EB9"/>
    <w:rsid w:val="00691041"/>
    <w:rsid w:val="006970FC"/>
    <w:rsid w:val="00697366"/>
    <w:rsid w:val="006A24E4"/>
    <w:rsid w:val="006A2C6D"/>
    <w:rsid w:val="006A4D63"/>
    <w:rsid w:val="006A6706"/>
    <w:rsid w:val="006A70A8"/>
    <w:rsid w:val="006B0FDA"/>
    <w:rsid w:val="006B222B"/>
    <w:rsid w:val="006B2577"/>
    <w:rsid w:val="006B2D82"/>
    <w:rsid w:val="006B3660"/>
    <w:rsid w:val="006B57A6"/>
    <w:rsid w:val="006B6FBE"/>
    <w:rsid w:val="006C4EBE"/>
    <w:rsid w:val="006C4F45"/>
    <w:rsid w:val="006C6593"/>
    <w:rsid w:val="006C67C4"/>
    <w:rsid w:val="006C6A8F"/>
    <w:rsid w:val="006C6C3C"/>
    <w:rsid w:val="006C729B"/>
    <w:rsid w:val="006D1F40"/>
    <w:rsid w:val="006D3792"/>
    <w:rsid w:val="006D3842"/>
    <w:rsid w:val="006D3BF2"/>
    <w:rsid w:val="006D4A9F"/>
    <w:rsid w:val="006D6CD5"/>
    <w:rsid w:val="006E0417"/>
    <w:rsid w:val="006E0988"/>
    <w:rsid w:val="006E12A5"/>
    <w:rsid w:val="006E1DC1"/>
    <w:rsid w:val="006E5B7E"/>
    <w:rsid w:val="006E5D25"/>
    <w:rsid w:val="006E6FF6"/>
    <w:rsid w:val="006E734A"/>
    <w:rsid w:val="006E7371"/>
    <w:rsid w:val="006E742B"/>
    <w:rsid w:val="006E7716"/>
    <w:rsid w:val="006E7A3F"/>
    <w:rsid w:val="006F22EC"/>
    <w:rsid w:val="006F2E32"/>
    <w:rsid w:val="006F4DB7"/>
    <w:rsid w:val="006F6C23"/>
    <w:rsid w:val="006F712F"/>
    <w:rsid w:val="006F78CA"/>
    <w:rsid w:val="007007FF"/>
    <w:rsid w:val="00702790"/>
    <w:rsid w:val="0070294B"/>
    <w:rsid w:val="00704351"/>
    <w:rsid w:val="0070581F"/>
    <w:rsid w:val="00711408"/>
    <w:rsid w:val="00711896"/>
    <w:rsid w:val="00711E80"/>
    <w:rsid w:val="00716499"/>
    <w:rsid w:val="00720093"/>
    <w:rsid w:val="00720213"/>
    <w:rsid w:val="00720250"/>
    <w:rsid w:val="0072050E"/>
    <w:rsid w:val="00723332"/>
    <w:rsid w:val="007235B1"/>
    <w:rsid w:val="0072401A"/>
    <w:rsid w:val="0072475B"/>
    <w:rsid w:val="00727E0F"/>
    <w:rsid w:val="00730AB6"/>
    <w:rsid w:val="00732180"/>
    <w:rsid w:val="00733580"/>
    <w:rsid w:val="00735707"/>
    <w:rsid w:val="007369CE"/>
    <w:rsid w:val="00736EC5"/>
    <w:rsid w:val="00740A5A"/>
    <w:rsid w:val="00740A60"/>
    <w:rsid w:val="00741645"/>
    <w:rsid w:val="0074510E"/>
    <w:rsid w:val="00746222"/>
    <w:rsid w:val="00747646"/>
    <w:rsid w:val="007476D9"/>
    <w:rsid w:val="007538A8"/>
    <w:rsid w:val="00753AC0"/>
    <w:rsid w:val="00754ADD"/>
    <w:rsid w:val="00756F4E"/>
    <w:rsid w:val="00763BB6"/>
    <w:rsid w:val="00764382"/>
    <w:rsid w:val="0076647B"/>
    <w:rsid w:val="0076703A"/>
    <w:rsid w:val="00767B5A"/>
    <w:rsid w:val="0077378F"/>
    <w:rsid w:val="00774BFC"/>
    <w:rsid w:val="00776775"/>
    <w:rsid w:val="00777C45"/>
    <w:rsid w:val="00777EF3"/>
    <w:rsid w:val="007804FB"/>
    <w:rsid w:val="0078287B"/>
    <w:rsid w:val="00782AC4"/>
    <w:rsid w:val="00786680"/>
    <w:rsid w:val="0079036D"/>
    <w:rsid w:val="00792C19"/>
    <w:rsid w:val="00793B1B"/>
    <w:rsid w:val="00796E2B"/>
    <w:rsid w:val="00797765"/>
    <w:rsid w:val="00797E03"/>
    <w:rsid w:val="007A3B94"/>
    <w:rsid w:val="007A3F50"/>
    <w:rsid w:val="007A3FAB"/>
    <w:rsid w:val="007A76AE"/>
    <w:rsid w:val="007A7D69"/>
    <w:rsid w:val="007A7EA4"/>
    <w:rsid w:val="007B187A"/>
    <w:rsid w:val="007B1990"/>
    <w:rsid w:val="007B2591"/>
    <w:rsid w:val="007B2AC3"/>
    <w:rsid w:val="007B2F5A"/>
    <w:rsid w:val="007B45E5"/>
    <w:rsid w:val="007B4911"/>
    <w:rsid w:val="007B5459"/>
    <w:rsid w:val="007B6200"/>
    <w:rsid w:val="007B7B73"/>
    <w:rsid w:val="007C10A8"/>
    <w:rsid w:val="007C3B77"/>
    <w:rsid w:val="007C44C0"/>
    <w:rsid w:val="007C526A"/>
    <w:rsid w:val="007C5D55"/>
    <w:rsid w:val="007C62FB"/>
    <w:rsid w:val="007C688F"/>
    <w:rsid w:val="007C7532"/>
    <w:rsid w:val="007C7DBC"/>
    <w:rsid w:val="007D19E2"/>
    <w:rsid w:val="007D1E9B"/>
    <w:rsid w:val="007D1F1B"/>
    <w:rsid w:val="007D3944"/>
    <w:rsid w:val="007D41B0"/>
    <w:rsid w:val="007D48B6"/>
    <w:rsid w:val="007D52E0"/>
    <w:rsid w:val="007D54A3"/>
    <w:rsid w:val="007D6B14"/>
    <w:rsid w:val="007D6E89"/>
    <w:rsid w:val="007D6FA8"/>
    <w:rsid w:val="007D70ED"/>
    <w:rsid w:val="007E0409"/>
    <w:rsid w:val="007E19E8"/>
    <w:rsid w:val="007E2A0B"/>
    <w:rsid w:val="007E4E21"/>
    <w:rsid w:val="007E7ADA"/>
    <w:rsid w:val="007F10BD"/>
    <w:rsid w:val="007F3652"/>
    <w:rsid w:val="007F5AF1"/>
    <w:rsid w:val="007F6047"/>
    <w:rsid w:val="008011C6"/>
    <w:rsid w:val="00801BB1"/>
    <w:rsid w:val="00801C08"/>
    <w:rsid w:val="00803AED"/>
    <w:rsid w:val="00803DC0"/>
    <w:rsid w:val="00805157"/>
    <w:rsid w:val="008060DE"/>
    <w:rsid w:val="00807C53"/>
    <w:rsid w:val="00810145"/>
    <w:rsid w:val="0081038C"/>
    <w:rsid w:val="0081069F"/>
    <w:rsid w:val="00810CC2"/>
    <w:rsid w:val="00812422"/>
    <w:rsid w:val="00812E23"/>
    <w:rsid w:val="0081302E"/>
    <w:rsid w:val="00813082"/>
    <w:rsid w:val="0081359C"/>
    <w:rsid w:val="00813F1C"/>
    <w:rsid w:val="008140F4"/>
    <w:rsid w:val="00814133"/>
    <w:rsid w:val="0081470B"/>
    <w:rsid w:val="00814A4D"/>
    <w:rsid w:val="00815218"/>
    <w:rsid w:val="00816521"/>
    <w:rsid w:val="00817E7E"/>
    <w:rsid w:val="00825298"/>
    <w:rsid w:val="008263C3"/>
    <w:rsid w:val="008306A6"/>
    <w:rsid w:val="00832994"/>
    <w:rsid w:val="008342DD"/>
    <w:rsid w:val="008353A2"/>
    <w:rsid w:val="008353B5"/>
    <w:rsid w:val="00835B51"/>
    <w:rsid w:val="00835F62"/>
    <w:rsid w:val="00841293"/>
    <w:rsid w:val="0084159C"/>
    <w:rsid w:val="00842C8B"/>
    <w:rsid w:val="00843A07"/>
    <w:rsid w:val="00847032"/>
    <w:rsid w:val="00850260"/>
    <w:rsid w:val="00850D22"/>
    <w:rsid w:val="008511AA"/>
    <w:rsid w:val="0085138C"/>
    <w:rsid w:val="008521AF"/>
    <w:rsid w:val="008534BA"/>
    <w:rsid w:val="008559D7"/>
    <w:rsid w:val="00855A9C"/>
    <w:rsid w:val="00857083"/>
    <w:rsid w:val="00857307"/>
    <w:rsid w:val="008605C0"/>
    <w:rsid w:val="008627C6"/>
    <w:rsid w:val="008628E4"/>
    <w:rsid w:val="008641D8"/>
    <w:rsid w:val="00864DC0"/>
    <w:rsid w:val="00865534"/>
    <w:rsid w:val="00871925"/>
    <w:rsid w:val="00873A7F"/>
    <w:rsid w:val="00873AF2"/>
    <w:rsid w:val="008761ED"/>
    <w:rsid w:val="00880289"/>
    <w:rsid w:val="0088194F"/>
    <w:rsid w:val="00881AA5"/>
    <w:rsid w:val="008839B9"/>
    <w:rsid w:val="00883A7D"/>
    <w:rsid w:val="00883FEB"/>
    <w:rsid w:val="00884440"/>
    <w:rsid w:val="00884628"/>
    <w:rsid w:val="008853B2"/>
    <w:rsid w:val="00885D7F"/>
    <w:rsid w:val="00885FAB"/>
    <w:rsid w:val="0088649A"/>
    <w:rsid w:val="00890ECB"/>
    <w:rsid w:val="008936E0"/>
    <w:rsid w:val="00893C93"/>
    <w:rsid w:val="00894A21"/>
    <w:rsid w:val="008A1BC5"/>
    <w:rsid w:val="008A4F76"/>
    <w:rsid w:val="008B1B61"/>
    <w:rsid w:val="008B29F4"/>
    <w:rsid w:val="008B29FC"/>
    <w:rsid w:val="008C1214"/>
    <w:rsid w:val="008C14C1"/>
    <w:rsid w:val="008C2612"/>
    <w:rsid w:val="008C2635"/>
    <w:rsid w:val="008C3C2C"/>
    <w:rsid w:val="008C44C7"/>
    <w:rsid w:val="008C6820"/>
    <w:rsid w:val="008D38FE"/>
    <w:rsid w:val="008D4290"/>
    <w:rsid w:val="008D48EE"/>
    <w:rsid w:val="008D4B9F"/>
    <w:rsid w:val="008D5D6C"/>
    <w:rsid w:val="008E0A1C"/>
    <w:rsid w:val="008E2BC8"/>
    <w:rsid w:val="008E38FC"/>
    <w:rsid w:val="008E3F4A"/>
    <w:rsid w:val="008E5B2D"/>
    <w:rsid w:val="008E5BD6"/>
    <w:rsid w:val="008E5E4D"/>
    <w:rsid w:val="008E5FA1"/>
    <w:rsid w:val="008F0E72"/>
    <w:rsid w:val="008F1992"/>
    <w:rsid w:val="008F1E8D"/>
    <w:rsid w:val="008F316D"/>
    <w:rsid w:val="008F6F20"/>
    <w:rsid w:val="00900829"/>
    <w:rsid w:val="009023AA"/>
    <w:rsid w:val="009036F9"/>
    <w:rsid w:val="009064BA"/>
    <w:rsid w:val="00907AC3"/>
    <w:rsid w:val="009122D8"/>
    <w:rsid w:val="0091274F"/>
    <w:rsid w:val="00917051"/>
    <w:rsid w:val="00921C0F"/>
    <w:rsid w:val="00921E1F"/>
    <w:rsid w:val="0092209C"/>
    <w:rsid w:val="0092213F"/>
    <w:rsid w:val="009224CF"/>
    <w:rsid w:val="009225BE"/>
    <w:rsid w:val="00923571"/>
    <w:rsid w:val="00924650"/>
    <w:rsid w:val="00925E6D"/>
    <w:rsid w:val="00925EC3"/>
    <w:rsid w:val="009263DE"/>
    <w:rsid w:val="0092650B"/>
    <w:rsid w:val="00930884"/>
    <w:rsid w:val="00930E92"/>
    <w:rsid w:val="00931764"/>
    <w:rsid w:val="00932B0F"/>
    <w:rsid w:val="00933054"/>
    <w:rsid w:val="009335E2"/>
    <w:rsid w:val="00934C6D"/>
    <w:rsid w:val="00935FFD"/>
    <w:rsid w:val="00940D2E"/>
    <w:rsid w:val="00941749"/>
    <w:rsid w:val="009424C3"/>
    <w:rsid w:val="00942C67"/>
    <w:rsid w:val="00942FEB"/>
    <w:rsid w:val="009445A7"/>
    <w:rsid w:val="0094660E"/>
    <w:rsid w:val="009472F0"/>
    <w:rsid w:val="009523D9"/>
    <w:rsid w:val="00952583"/>
    <w:rsid w:val="00953A7D"/>
    <w:rsid w:val="00955D80"/>
    <w:rsid w:val="0096345A"/>
    <w:rsid w:val="00963828"/>
    <w:rsid w:val="009660AE"/>
    <w:rsid w:val="00966585"/>
    <w:rsid w:val="0096740B"/>
    <w:rsid w:val="009705DC"/>
    <w:rsid w:val="00970B09"/>
    <w:rsid w:val="0097204F"/>
    <w:rsid w:val="0097303B"/>
    <w:rsid w:val="00975605"/>
    <w:rsid w:val="00976386"/>
    <w:rsid w:val="00976E65"/>
    <w:rsid w:val="0097713E"/>
    <w:rsid w:val="00982DB1"/>
    <w:rsid w:val="00983E30"/>
    <w:rsid w:val="009866A9"/>
    <w:rsid w:val="00987F5D"/>
    <w:rsid w:val="00992699"/>
    <w:rsid w:val="009927FF"/>
    <w:rsid w:val="0099379C"/>
    <w:rsid w:val="00993A0C"/>
    <w:rsid w:val="00995579"/>
    <w:rsid w:val="0099593D"/>
    <w:rsid w:val="009A0052"/>
    <w:rsid w:val="009A01B8"/>
    <w:rsid w:val="009A2938"/>
    <w:rsid w:val="009A2BD4"/>
    <w:rsid w:val="009A3639"/>
    <w:rsid w:val="009A43FE"/>
    <w:rsid w:val="009A4636"/>
    <w:rsid w:val="009A6C4E"/>
    <w:rsid w:val="009A7744"/>
    <w:rsid w:val="009A776D"/>
    <w:rsid w:val="009B13DF"/>
    <w:rsid w:val="009B1AAF"/>
    <w:rsid w:val="009B2505"/>
    <w:rsid w:val="009B441C"/>
    <w:rsid w:val="009B488C"/>
    <w:rsid w:val="009B5687"/>
    <w:rsid w:val="009B7294"/>
    <w:rsid w:val="009C12D9"/>
    <w:rsid w:val="009C747A"/>
    <w:rsid w:val="009D0675"/>
    <w:rsid w:val="009D076F"/>
    <w:rsid w:val="009D0E75"/>
    <w:rsid w:val="009D3165"/>
    <w:rsid w:val="009D4CA6"/>
    <w:rsid w:val="009D4D7D"/>
    <w:rsid w:val="009D5330"/>
    <w:rsid w:val="009D6590"/>
    <w:rsid w:val="009E0D0B"/>
    <w:rsid w:val="009E2B7A"/>
    <w:rsid w:val="009E376C"/>
    <w:rsid w:val="009E3D61"/>
    <w:rsid w:val="009E50D5"/>
    <w:rsid w:val="009E6283"/>
    <w:rsid w:val="009F2235"/>
    <w:rsid w:val="009F291B"/>
    <w:rsid w:val="009F3331"/>
    <w:rsid w:val="009F3E59"/>
    <w:rsid w:val="009F4DE5"/>
    <w:rsid w:val="009F61F1"/>
    <w:rsid w:val="009F652B"/>
    <w:rsid w:val="00A00087"/>
    <w:rsid w:val="00A00598"/>
    <w:rsid w:val="00A00708"/>
    <w:rsid w:val="00A00740"/>
    <w:rsid w:val="00A027A9"/>
    <w:rsid w:val="00A035D0"/>
    <w:rsid w:val="00A059FB"/>
    <w:rsid w:val="00A06513"/>
    <w:rsid w:val="00A07628"/>
    <w:rsid w:val="00A07DE4"/>
    <w:rsid w:val="00A11690"/>
    <w:rsid w:val="00A11835"/>
    <w:rsid w:val="00A11B18"/>
    <w:rsid w:val="00A12100"/>
    <w:rsid w:val="00A1382A"/>
    <w:rsid w:val="00A13AAA"/>
    <w:rsid w:val="00A14492"/>
    <w:rsid w:val="00A14823"/>
    <w:rsid w:val="00A14B9F"/>
    <w:rsid w:val="00A155CC"/>
    <w:rsid w:val="00A1628A"/>
    <w:rsid w:val="00A20A40"/>
    <w:rsid w:val="00A216E9"/>
    <w:rsid w:val="00A23879"/>
    <w:rsid w:val="00A24018"/>
    <w:rsid w:val="00A2538D"/>
    <w:rsid w:val="00A310E2"/>
    <w:rsid w:val="00A3281F"/>
    <w:rsid w:val="00A34959"/>
    <w:rsid w:val="00A36649"/>
    <w:rsid w:val="00A37348"/>
    <w:rsid w:val="00A37408"/>
    <w:rsid w:val="00A41E21"/>
    <w:rsid w:val="00A420D0"/>
    <w:rsid w:val="00A425A8"/>
    <w:rsid w:val="00A45C46"/>
    <w:rsid w:val="00A46454"/>
    <w:rsid w:val="00A470A3"/>
    <w:rsid w:val="00A477C5"/>
    <w:rsid w:val="00A514A5"/>
    <w:rsid w:val="00A51847"/>
    <w:rsid w:val="00A52C69"/>
    <w:rsid w:val="00A53475"/>
    <w:rsid w:val="00A54872"/>
    <w:rsid w:val="00A54BE1"/>
    <w:rsid w:val="00A55209"/>
    <w:rsid w:val="00A55722"/>
    <w:rsid w:val="00A57EE1"/>
    <w:rsid w:val="00A63344"/>
    <w:rsid w:val="00A63650"/>
    <w:rsid w:val="00A67E4B"/>
    <w:rsid w:val="00A705C0"/>
    <w:rsid w:val="00A75A70"/>
    <w:rsid w:val="00A767FB"/>
    <w:rsid w:val="00A76EA6"/>
    <w:rsid w:val="00A77881"/>
    <w:rsid w:val="00A85393"/>
    <w:rsid w:val="00A8707C"/>
    <w:rsid w:val="00A874A1"/>
    <w:rsid w:val="00A87C48"/>
    <w:rsid w:val="00A87D6F"/>
    <w:rsid w:val="00A91ED6"/>
    <w:rsid w:val="00A93393"/>
    <w:rsid w:val="00A94625"/>
    <w:rsid w:val="00A94FE3"/>
    <w:rsid w:val="00A95D7D"/>
    <w:rsid w:val="00AA0201"/>
    <w:rsid w:val="00AA15C7"/>
    <w:rsid w:val="00AA1FC2"/>
    <w:rsid w:val="00AA2044"/>
    <w:rsid w:val="00AA2B83"/>
    <w:rsid w:val="00AA5773"/>
    <w:rsid w:val="00AA5912"/>
    <w:rsid w:val="00AA6FD8"/>
    <w:rsid w:val="00AB0E37"/>
    <w:rsid w:val="00AB18BB"/>
    <w:rsid w:val="00AB26F7"/>
    <w:rsid w:val="00AB2DD5"/>
    <w:rsid w:val="00AB32C8"/>
    <w:rsid w:val="00AB3F46"/>
    <w:rsid w:val="00AB4978"/>
    <w:rsid w:val="00AB7CB8"/>
    <w:rsid w:val="00AC08F3"/>
    <w:rsid w:val="00AC0F9E"/>
    <w:rsid w:val="00AC158D"/>
    <w:rsid w:val="00AC267C"/>
    <w:rsid w:val="00AC2FF6"/>
    <w:rsid w:val="00AC35D4"/>
    <w:rsid w:val="00AC407E"/>
    <w:rsid w:val="00AC4120"/>
    <w:rsid w:val="00AC58A8"/>
    <w:rsid w:val="00AC726B"/>
    <w:rsid w:val="00AC77FF"/>
    <w:rsid w:val="00AC7D66"/>
    <w:rsid w:val="00AD17E8"/>
    <w:rsid w:val="00AD251E"/>
    <w:rsid w:val="00AD3065"/>
    <w:rsid w:val="00AD5080"/>
    <w:rsid w:val="00AD64CC"/>
    <w:rsid w:val="00AD67C6"/>
    <w:rsid w:val="00AD6D6F"/>
    <w:rsid w:val="00AD79C1"/>
    <w:rsid w:val="00AD7B87"/>
    <w:rsid w:val="00AE2380"/>
    <w:rsid w:val="00AE2591"/>
    <w:rsid w:val="00AE2D7E"/>
    <w:rsid w:val="00AE5842"/>
    <w:rsid w:val="00AE5A4D"/>
    <w:rsid w:val="00AE685A"/>
    <w:rsid w:val="00AE78F2"/>
    <w:rsid w:val="00AE7AA6"/>
    <w:rsid w:val="00AF17A1"/>
    <w:rsid w:val="00AF35C8"/>
    <w:rsid w:val="00AF3653"/>
    <w:rsid w:val="00AF3944"/>
    <w:rsid w:val="00AF3A11"/>
    <w:rsid w:val="00AF3CDD"/>
    <w:rsid w:val="00AF52F9"/>
    <w:rsid w:val="00AF6FA4"/>
    <w:rsid w:val="00B00B76"/>
    <w:rsid w:val="00B01136"/>
    <w:rsid w:val="00B016AA"/>
    <w:rsid w:val="00B03FD7"/>
    <w:rsid w:val="00B04685"/>
    <w:rsid w:val="00B07698"/>
    <w:rsid w:val="00B11F15"/>
    <w:rsid w:val="00B1246E"/>
    <w:rsid w:val="00B12A9F"/>
    <w:rsid w:val="00B14D48"/>
    <w:rsid w:val="00B15246"/>
    <w:rsid w:val="00B1549F"/>
    <w:rsid w:val="00B1624F"/>
    <w:rsid w:val="00B20671"/>
    <w:rsid w:val="00B2070C"/>
    <w:rsid w:val="00B21D20"/>
    <w:rsid w:val="00B23657"/>
    <w:rsid w:val="00B25CC7"/>
    <w:rsid w:val="00B27674"/>
    <w:rsid w:val="00B315E0"/>
    <w:rsid w:val="00B31604"/>
    <w:rsid w:val="00B326E9"/>
    <w:rsid w:val="00B326F2"/>
    <w:rsid w:val="00B329B5"/>
    <w:rsid w:val="00B32DF3"/>
    <w:rsid w:val="00B34924"/>
    <w:rsid w:val="00B34EA9"/>
    <w:rsid w:val="00B361AE"/>
    <w:rsid w:val="00B3673C"/>
    <w:rsid w:val="00B36748"/>
    <w:rsid w:val="00B372F8"/>
    <w:rsid w:val="00B40647"/>
    <w:rsid w:val="00B406A9"/>
    <w:rsid w:val="00B40E56"/>
    <w:rsid w:val="00B4165F"/>
    <w:rsid w:val="00B42BC0"/>
    <w:rsid w:val="00B50C65"/>
    <w:rsid w:val="00B512CC"/>
    <w:rsid w:val="00B51447"/>
    <w:rsid w:val="00B5216C"/>
    <w:rsid w:val="00B56606"/>
    <w:rsid w:val="00B574B2"/>
    <w:rsid w:val="00B5793F"/>
    <w:rsid w:val="00B64DB6"/>
    <w:rsid w:val="00B66AC6"/>
    <w:rsid w:val="00B70A6A"/>
    <w:rsid w:val="00B71571"/>
    <w:rsid w:val="00B71E46"/>
    <w:rsid w:val="00B735C7"/>
    <w:rsid w:val="00B740EF"/>
    <w:rsid w:val="00B74B42"/>
    <w:rsid w:val="00B74F3E"/>
    <w:rsid w:val="00B77355"/>
    <w:rsid w:val="00B777EE"/>
    <w:rsid w:val="00B77C1C"/>
    <w:rsid w:val="00B824AC"/>
    <w:rsid w:val="00B82E95"/>
    <w:rsid w:val="00B8333E"/>
    <w:rsid w:val="00B841F0"/>
    <w:rsid w:val="00B84692"/>
    <w:rsid w:val="00B85A4D"/>
    <w:rsid w:val="00B86733"/>
    <w:rsid w:val="00B90036"/>
    <w:rsid w:val="00B90074"/>
    <w:rsid w:val="00B903DB"/>
    <w:rsid w:val="00B91053"/>
    <w:rsid w:val="00B94E25"/>
    <w:rsid w:val="00B9578D"/>
    <w:rsid w:val="00B95EFE"/>
    <w:rsid w:val="00B96090"/>
    <w:rsid w:val="00BA02B2"/>
    <w:rsid w:val="00BA294B"/>
    <w:rsid w:val="00BA319F"/>
    <w:rsid w:val="00BA6438"/>
    <w:rsid w:val="00BB0E32"/>
    <w:rsid w:val="00BB19D1"/>
    <w:rsid w:val="00BB21D7"/>
    <w:rsid w:val="00BB7618"/>
    <w:rsid w:val="00BB7EA4"/>
    <w:rsid w:val="00BC0549"/>
    <w:rsid w:val="00BC125D"/>
    <w:rsid w:val="00BC27C5"/>
    <w:rsid w:val="00BC294E"/>
    <w:rsid w:val="00BC2C41"/>
    <w:rsid w:val="00BC5944"/>
    <w:rsid w:val="00BC6EBC"/>
    <w:rsid w:val="00BD0DF4"/>
    <w:rsid w:val="00BD317A"/>
    <w:rsid w:val="00BD75AE"/>
    <w:rsid w:val="00BE0FAA"/>
    <w:rsid w:val="00BE2CDE"/>
    <w:rsid w:val="00BE2CEC"/>
    <w:rsid w:val="00BE5008"/>
    <w:rsid w:val="00BE752D"/>
    <w:rsid w:val="00BF1B11"/>
    <w:rsid w:val="00BF2A31"/>
    <w:rsid w:val="00BF2BF2"/>
    <w:rsid w:val="00BF44D3"/>
    <w:rsid w:val="00BF51B2"/>
    <w:rsid w:val="00BF559B"/>
    <w:rsid w:val="00BF58D6"/>
    <w:rsid w:val="00BF663A"/>
    <w:rsid w:val="00BF7184"/>
    <w:rsid w:val="00C00317"/>
    <w:rsid w:val="00C00BD7"/>
    <w:rsid w:val="00C0138E"/>
    <w:rsid w:val="00C033B5"/>
    <w:rsid w:val="00C04B0F"/>
    <w:rsid w:val="00C04BF0"/>
    <w:rsid w:val="00C06485"/>
    <w:rsid w:val="00C071E8"/>
    <w:rsid w:val="00C07915"/>
    <w:rsid w:val="00C12333"/>
    <w:rsid w:val="00C12351"/>
    <w:rsid w:val="00C12898"/>
    <w:rsid w:val="00C14F6B"/>
    <w:rsid w:val="00C17330"/>
    <w:rsid w:val="00C2070A"/>
    <w:rsid w:val="00C20AE9"/>
    <w:rsid w:val="00C20D20"/>
    <w:rsid w:val="00C21666"/>
    <w:rsid w:val="00C223AE"/>
    <w:rsid w:val="00C22C54"/>
    <w:rsid w:val="00C266E9"/>
    <w:rsid w:val="00C27442"/>
    <w:rsid w:val="00C2747C"/>
    <w:rsid w:val="00C27678"/>
    <w:rsid w:val="00C27EB6"/>
    <w:rsid w:val="00C27EF2"/>
    <w:rsid w:val="00C30A08"/>
    <w:rsid w:val="00C36DB4"/>
    <w:rsid w:val="00C37958"/>
    <w:rsid w:val="00C37B17"/>
    <w:rsid w:val="00C402D6"/>
    <w:rsid w:val="00C40BAC"/>
    <w:rsid w:val="00C40C2F"/>
    <w:rsid w:val="00C4156B"/>
    <w:rsid w:val="00C432D4"/>
    <w:rsid w:val="00C44159"/>
    <w:rsid w:val="00C45913"/>
    <w:rsid w:val="00C465DD"/>
    <w:rsid w:val="00C46CFF"/>
    <w:rsid w:val="00C47CB1"/>
    <w:rsid w:val="00C50939"/>
    <w:rsid w:val="00C50CBD"/>
    <w:rsid w:val="00C51928"/>
    <w:rsid w:val="00C52A9A"/>
    <w:rsid w:val="00C52D3B"/>
    <w:rsid w:val="00C5320A"/>
    <w:rsid w:val="00C54D36"/>
    <w:rsid w:val="00C65A34"/>
    <w:rsid w:val="00C65C8C"/>
    <w:rsid w:val="00C65ED1"/>
    <w:rsid w:val="00C66657"/>
    <w:rsid w:val="00C676FD"/>
    <w:rsid w:val="00C70889"/>
    <w:rsid w:val="00C72582"/>
    <w:rsid w:val="00C72C40"/>
    <w:rsid w:val="00C73F21"/>
    <w:rsid w:val="00C75467"/>
    <w:rsid w:val="00C75EDD"/>
    <w:rsid w:val="00C80402"/>
    <w:rsid w:val="00C812B5"/>
    <w:rsid w:val="00C82388"/>
    <w:rsid w:val="00C83E04"/>
    <w:rsid w:val="00C855C6"/>
    <w:rsid w:val="00C85D4D"/>
    <w:rsid w:val="00C8652D"/>
    <w:rsid w:val="00C90910"/>
    <w:rsid w:val="00C926D9"/>
    <w:rsid w:val="00C92B9C"/>
    <w:rsid w:val="00C93079"/>
    <w:rsid w:val="00C932C2"/>
    <w:rsid w:val="00C9572A"/>
    <w:rsid w:val="00C96D0D"/>
    <w:rsid w:val="00CA0289"/>
    <w:rsid w:val="00CA0A6B"/>
    <w:rsid w:val="00CA1118"/>
    <w:rsid w:val="00CA22C4"/>
    <w:rsid w:val="00CA2E7D"/>
    <w:rsid w:val="00CA5271"/>
    <w:rsid w:val="00CA5840"/>
    <w:rsid w:val="00CA71CF"/>
    <w:rsid w:val="00CA7B2E"/>
    <w:rsid w:val="00CB23AF"/>
    <w:rsid w:val="00CB30A0"/>
    <w:rsid w:val="00CB74CF"/>
    <w:rsid w:val="00CB7E6F"/>
    <w:rsid w:val="00CC1795"/>
    <w:rsid w:val="00CC196B"/>
    <w:rsid w:val="00CC1E68"/>
    <w:rsid w:val="00CC277E"/>
    <w:rsid w:val="00CC7989"/>
    <w:rsid w:val="00CD2077"/>
    <w:rsid w:val="00CD2BF7"/>
    <w:rsid w:val="00CD5BCC"/>
    <w:rsid w:val="00CD5E6A"/>
    <w:rsid w:val="00CD7259"/>
    <w:rsid w:val="00CE10D2"/>
    <w:rsid w:val="00CE1AF0"/>
    <w:rsid w:val="00CE21A6"/>
    <w:rsid w:val="00CE29C8"/>
    <w:rsid w:val="00CE544C"/>
    <w:rsid w:val="00CE5EC1"/>
    <w:rsid w:val="00CE6842"/>
    <w:rsid w:val="00CF02E5"/>
    <w:rsid w:val="00CF0324"/>
    <w:rsid w:val="00CF0649"/>
    <w:rsid w:val="00CF136F"/>
    <w:rsid w:val="00CF3CAB"/>
    <w:rsid w:val="00CF43E7"/>
    <w:rsid w:val="00CF4459"/>
    <w:rsid w:val="00CF5120"/>
    <w:rsid w:val="00CF6E5D"/>
    <w:rsid w:val="00CF6F56"/>
    <w:rsid w:val="00D00427"/>
    <w:rsid w:val="00D007BB"/>
    <w:rsid w:val="00D019CE"/>
    <w:rsid w:val="00D023AC"/>
    <w:rsid w:val="00D034AB"/>
    <w:rsid w:val="00D04913"/>
    <w:rsid w:val="00D05145"/>
    <w:rsid w:val="00D052DD"/>
    <w:rsid w:val="00D07C11"/>
    <w:rsid w:val="00D115DE"/>
    <w:rsid w:val="00D122E7"/>
    <w:rsid w:val="00D13EB3"/>
    <w:rsid w:val="00D14146"/>
    <w:rsid w:val="00D15D16"/>
    <w:rsid w:val="00D165AB"/>
    <w:rsid w:val="00D1700F"/>
    <w:rsid w:val="00D17A34"/>
    <w:rsid w:val="00D17E43"/>
    <w:rsid w:val="00D17E56"/>
    <w:rsid w:val="00D206F3"/>
    <w:rsid w:val="00D21325"/>
    <w:rsid w:val="00D218EE"/>
    <w:rsid w:val="00D21B28"/>
    <w:rsid w:val="00D22531"/>
    <w:rsid w:val="00D22A0C"/>
    <w:rsid w:val="00D25ECB"/>
    <w:rsid w:val="00D268B6"/>
    <w:rsid w:val="00D2737C"/>
    <w:rsid w:val="00D27959"/>
    <w:rsid w:val="00D27F64"/>
    <w:rsid w:val="00D30ABF"/>
    <w:rsid w:val="00D31D4F"/>
    <w:rsid w:val="00D332A0"/>
    <w:rsid w:val="00D342A8"/>
    <w:rsid w:val="00D345E3"/>
    <w:rsid w:val="00D34994"/>
    <w:rsid w:val="00D363E8"/>
    <w:rsid w:val="00D36487"/>
    <w:rsid w:val="00D36EFD"/>
    <w:rsid w:val="00D41861"/>
    <w:rsid w:val="00D42419"/>
    <w:rsid w:val="00D4416C"/>
    <w:rsid w:val="00D46619"/>
    <w:rsid w:val="00D47E73"/>
    <w:rsid w:val="00D50572"/>
    <w:rsid w:val="00D50825"/>
    <w:rsid w:val="00D5095E"/>
    <w:rsid w:val="00D50A8F"/>
    <w:rsid w:val="00D51594"/>
    <w:rsid w:val="00D51635"/>
    <w:rsid w:val="00D52123"/>
    <w:rsid w:val="00D52A15"/>
    <w:rsid w:val="00D53FAF"/>
    <w:rsid w:val="00D61A50"/>
    <w:rsid w:val="00D63678"/>
    <w:rsid w:val="00D6393E"/>
    <w:rsid w:val="00D664CA"/>
    <w:rsid w:val="00D733C4"/>
    <w:rsid w:val="00D753B1"/>
    <w:rsid w:val="00D76019"/>
    <w:rsid w:val="00D765F5"/>
    <w:rsid w:val="00D80CC3"/>
    <w:rsid w:val="00D8517D"/>
    <w:rsid w:val="00D85642"/>
    <w:rsid w:val="00D863B9"/>
    <w:rsid w:val="00D868BE"/>
    <w:rsid w:val="00D90E6E"/>
    <w:rsid w:val="00D90FA5"/>
    <w:rsid w:val="00D9128E"/>
    <w:rsid w:val="00D9291D"/>
    <w:rsid w:val="00D9512D"/>
    <w:rsid w:val="00D953F6"/>
    <w:rsid w:val="00D967D4"/>
    <w:rsid w:val="00D96D5B"/>
    <w:rsid w:val="00DA0111"/>
    <w:rsid w:val="00DA0CE7"/>
    <w:rsid w:val="00DA443F"/>
    <w:rsid w:val="00DA501F"/>
    <w:rsid w:val="00DA57D8"/>
    <w:rsid w:val="00DA6FE4"/>
    <w:rsid w:val="00DA7899"/>
    <w:rsid w:val="00DB0D9E"/>
    <w:rsid w:val="00DB2EDA"/>
    <w:rsid w:val="00DB366B"/>
    <w:rsid w:val="00DB4217"/>
    <w:rsid w:val="00DB438E"/>
    <w:rsid w:val="00DB6D8B"/>
    <w:rsid w:val="00DB79C6"/>
    <w:rsid w:val="00DC0649"/>
    <w:rsid w:val="00DC0A72"/>
    <w:rsid w:val="00DC40E0"/>
    <w:rsid w:val="00DC62BE"/>
    <w:rsid w:val="00DC74E0"/>
    <w:rsid w:val="00DD20D6"/>
    <w:rsid w:val="00DD3425"/>
    <w:rsid w:val="00DD51F5"/>
    <w:rsid w:val="00DD6D93"/>
    <w:rsid w:val="00DE1B18"/>
    <w:rsid w:val="00DE2B79"/>
    <w:rsid w:val="00DE6195"/>
    <w:rsid w:val="00DE7517"/>
    <w:rsid w:val="00DE7ADE"/>
    <w:rsid w:val="00DF52CE"/>
    <w:rsid w:val="00DF65A5"/>
    <w:rsid w:val="00DF6C7B"/>
    <w:rsid w:val="00DF7937"/>
    <w:rsid w:val="00E01AC3"/>
    <w:rsid w:val="00E02470"/>
    <w:rsid w:val="00E03361"/>
    <w:rsid w:val="00E036A3"/>
    <w:rsid w:val="00E061EA"/>
    <w:rsid w:val="00E0622A"/>
    <w:rsid w:val="00E067FE"/>
    <w:rsid w:val="00E0731A"/>
    <w:rsid w:val="00E10D44"/>
    <w:rsid w:val="00E11030"/>
    <w:rsid w:val="00E1151C"/>
    <w:rsid w:val="00E11BE1"/>
    <w:rsid w:val="00E1363E"/>
    <w:rsid w:val="00E13ABD"/>
    <w:rsid w:val="00E14215"/>
    <w:rsid w:val="00E16A44"/>
    <w:rsid w:val="00E20138"/>
    <w:rsid w:val="00E21A39"/>
    <w:rsid w:val="00E21B60"/>
    <w:rsid w:val="00E222CD"/>
    <w:rsid w:val="00E27048"/>
    <w:rsid w:val="00E30655"/>
    <w:rsid w:val="00E30811"/>
    <w:rsid w:val="00E30FEE"/>
    <w:rsid w:val="00E3325F"/>
    <w:rsid w:val="00E34E14"/>
    <w:rsid w:val="00E37A7B"/>
    <w:rsid w:val="00E404AC"/>
    <w:rsid w:val="00E404D8"/>
    <w:rsid w:val="00E427B3"/>
    <w:rsid w:val="00E44A58"/>
    <w:rsid w:val="00E454BF"/>
    <w:rsid w:val="00E50819"/>
    <w:rsid w:val="00E5093E"/>
    <w:rsid w:val="00E510AA"/>
    <w:rsid w:val="00E5114C"/>
    <w:rsid w:val="00E53B27"/>
    <w:rsid w:val="00E53E92"/>
    <w:rsid w:val="00E55093"/>
    <w:rsid w:val="00E552B4"/>
    <w:rsid w:val="00E55F00"/>
    <w:rsid w:val="00E6396B"/>
    <w:rsid w:val="00E648FD"/>
    <w:rsid w:val="00E64DDA"/>
    <w:rsid w:val="00E66862"/>
    <w:rsid w:val="00E66B28"/>
    <w:rsid w:val="00E67114"/>
    <w:rsid w:val="00E71CAA"/>
    <w:rsid w:val="00E73644"/>
    <w:rsid w:val="00E740CC"/>
    <w:rsid w:val="00E753AF"/>
    <w:rsid w:val="00E755FA"/>
    <w:rsid w:val="00E76C33"/>
    <w:rsid w:val="00E76CB0"/>
    <w:rsid w:val="00E76DF4"/>
    <w:rsid w:val="00E840FB"/>
    <w:rsid w:val="00E90535"/>
    <w:rsid w:val="00E91847"/>
    <w:rsid w:val="00E9350D"/>
    <w:rsid w:val="00E93BD3"/>
    <w:rsid w:val="00E93C87"/>
    <w:rsid w:val="00E97490"/>
    <w:rsid w:val="00EA066A"/>
    <w:rsid w:val="00EA15CC"/>
    <w:rsid w:val="00EA2184"/>
    <w:rsid w:val="00EA2FA0"/>
    <w:rsid w:val="00EA3922"/>
    <w:rsid w:val="00EA3960"/>
    <w:rsid w:val="00EA4105"/>
    <w:rsid w:val="00EA5F54"/>
    <w:rsid w:val="00EA6ACA"/>
    <w:rsid w:val="00EB25EA"/>
    <w:rsid w:val="00EB4E54"/>
    <w:rsid w:val="00EC1A92"/>
    <w:rsid w:val="00EC3FEF"/>
    <w:rsid w:val="00EC42D9"/>
    <w:rsid w:val="00EC621C"/>
    <w:rsid w:val="00ED0C40"/>
    <w:rsid w:val="00ED2133"/>
    <w:rsid w:val="00ED78DE"/>
    <w:rsid w:val="00EE1D48"/>
    <w:rsid w:val="00EE25A1"/>
    <w:rsid w:val="00EE2A50"/>
    <w:rsid w:val="00EE3A01"/>
    <w:rsid w:val="00EE3C56"/>
    <w:rsid w:val="00EE4930"/>
    <w:rsid w:val="00EE4CAB"/>
    <w:rsid w:val="00EE742E"/>
    <w:rsid w:val="00EF07E4"/>
    <w:rsid w:val="00EF2319"/>
    <w:rsid w:val="00EF2BBB"/>
    <w:rsid w:val="00EF404B"/>
    <w:rsid w:val="00EF4096"/>
    <w:rsid w:val="00EF4EE9"/>
    <w:rsid w:val="00F02FA5"/>
    <w:rsid w:val="00F05B8C"/>
    <w:rsid w:val="00F06E3E"/>
    <w:rsid w:val="00F07B84"/>
    <w:rsid w:val="00F16315"/>
    <w:rsid w:val="00F1774A"/>
    <w:rsid w:val="00F17BCB"/>
    <w:rsid w:val="00F17CB7"/>
    <w:rsid w:val="00F17E5C"/>
    <w:rsid w:val="00F20DC9"/>
    <w:rsid w:val="00F20EEE"/>
    <w:rsid w:val="00F2173C"/>
    <w:rsid w:val="00F23203"/>
    <w:rsid w:val="00F2387C"/>
    <w:rsid w:val="00F24DD6"/>
    <w:rsid w:val="00F256DF"/>
    <w:rsid w:val="00F267D3"/>
    <w:rsid w:val="00F30035"/>
    <w:rsid w:val="00F31DBB"/>
    <w:rsid w:val="00F34D95"/>
    <w:rsid w:val="00F36A53"/>
    <w:rsid w:val="00F36A8E"/>
    <w:rsid w:val="00F36DD2"/>
    <w:rsid w:val="00F37AD9"/>
    <w:rsid w:val="00F419D3"/>
    <w:rsid w:val="00F44AEE"/>
    <w:rsid w:val="00F44E77"/>
    <w:rsid w:val="00F45E33"/>
    <w:rsid w:val="00F46277"/>
    <w:rsid w:val="00F4634E"/>
    <w:rsid w:val="00F50376"/>
    <w:rsid w:val="00F5091D"/>
    <w:rsid w:val="00F50DF5"/>
    <w:rsid w:val="00F517A1"/>
    <w:rsid w:val="00F520DB"/>
    <w:rsid w:val="00F52553"/>
    <w:rsid w:val="00F5748A"/>
    <w:rsid w:val="00F601BF"/>
    <w:rsid w:val="00F612D8"/>
    <w:rsid w:val="00F61365"/>
    <w:rsid w:val="00F625ED"/>
    <w:rsid w:val="00F63BD5"/>
    <w:rsid w:val="00F63FEF"/>
    <w:rsid w:val="00F644C1"/>
    <w:rsid w:val="00F66D32"/>
    <w:rsid w:val="00F67C8A"/>
    <w:rsid w:val="00F71A9E"/>
    <w:rsid w:val="00F800C4"/>
    <w:rsid w:val="00F820CB"/>
    <w:rsid w:val="00F91E29"/>
    <w:rsid w:val="00F9719D"/>
    <w:rsid w:val="00F971B7"/>
    <w:rsid w:val="00F97F61"/>
    <w:rsid w:val="00FA0C32"/>
    <w:rsid w:val="00FA107B"/>
    <w:rsid w:val="00FA15DE"/>
    <w:rsid w:val="00FA239C"/>
    <w:rsid w:val="00FA2E54"/>
    <w:rsid w:val="00FA4F54"/>
    <w:rsid w:val="00FA5201"/>
    <w:rsid w:val="00FA52B7"/>
    <w:rsid w:val="00FA65B9"/>
    <w:rsid w:val="00FA667D"/>
    <w:rsid w:val="00FA73F5"/>
    <w:rsid w:val="00FB0064"/>
    <w:rsid w:val="00FB1789"/>
    <w:rsid w:val="00FB1B80"/>
    <w:rsid w:val="00FB37E7"/>
    <w:rsid w:val="00FB44C6"/>
    <w:rsid w:val="00FB487C"/>
    <w:rsid w:val="00FB5D55"/>
    <w:rsid w:val="00FB697C"/>
    <w:rsid w:val="00FC3342"/>
    <w:rsid w:val="00FC3B9C"/>
    <w:rsid w:val="00FC3C36"/>
    <w:rsid w:val="00FC4EC0"/>
    <w:rsid w:val="00FC588A"/>
    <w:rsid w:val="00FC6427"/>
    <w:rsid w:val="00FC734F"/>
    <w:rsid w:val="00FD0767"/>
    <w:rsid w:val="00FD290A"/>
    <w:rsid w:val="00FD3F70"/>
    <w:rsid w:val="00FD3F80"/>
    <w:rsid w:val="00FD4828"/>
    <w:rsid w:val="00FD6742"/>
    <w:rsid w:val="00FE011D"/>
    <w:rsid w:val="00FE0E05"/>
    <w:rsid w:val="00FE0E62"/>
    <w:rsid w:val="00FE1B71"/>
    <w:rsid w:val="00FE2AB9"/>
    <w:rsid w:val="00FE47B0"/>
    <w:rsid w:val="00FE65AE"/>
    <w:rsid w:val="00FE6B57"/>
    <w:rsid w:val="00FF2C6F"/>
    <w:rsid w:val="00FF34DB"/>
    <w:rsid w:val="00FF3AC2"/>
    <w:rsid w:val="00FF4F18"/>
    <w:rsid w:val="00FF4F2D"/>
    <w:rsid w:val="00FF5596"/>
    <w:rsid w:val="00FF5D71"/>
    <w:rsid w:val="00FF6AC5"/>
    <w:rsid w:val="00FF6E9D"/>
    <w:rsid w:val="00FF7578"/>
    <w:rsid w:val="02285BCB"/>
    <w:rsid w:val="02ED3CFB"/>
    <w:rsid w:val="048E0216"/>
    <w:rsid w:val="05B242A2"/>
    <w:rsid w:val="06906DAB"/>
    <w:rsid w:val="073401E2"/>
    <w:rsid w:val="080A13A8"/>
    <w:rsid w:val="09C55F28"/>
    <w:rsid w:val="0A4815EA"/>
    <w:rsid w:val="0CD65995"/>
    <w:rsid w:val="101908A6"/>
    <w:rsid w:val="144E7ED4"/>
    <w:rsid w:val="14502AF6"/>
    <w:rsid w:val="15846AD2"/>
    <w:rsid w:val="16345330"/>
    <w:rsid w:val="173725A7"/>
    <w:rsid w:val="17491D50"/>
    <w:rsid w:val="17AB7E01"/>
    <w:rsid w:val="1A8263F4"/>
    <w:rsid w:val="1AEC705A"/>
    <w:rsid w:val="1EB84E1F"/>
    <w:rsid w:val="2158229C"/>
    <w:rsid w:val="22387D30"/>
    <w:rsid w:val="24582580"/>
    <w:rsid w:val="2581106A"/>
    <w:rsid w:val="285D523C"/>
    <w:rsid w:val="2AE90B62"/>
    <w:rsid w:val="2B6567C4"/>
    <w:rsid w:val="317F0496"/>
    <w:rsid w:val="31BE65D2"/>
    <w:rsid w:val="31D17F20"/>
    <w:rsid w:val="337F32FE"/>
    <w:rsid w:val="33DF0F8F"/>
    <w:rsid w:val="33F95EB2"/>
    <w:rsid w:val="34094C6D"/>
    <w:rsid w:val="34EF136D"/>
    <w:rsid w:val="35CE12BA"/>
    <w:rsid w:val="37306A0B"/>
    <w:rsid w:val="37B57C9F"/>
    <w:rsid w:val="38B80A3B"/>
    <w:rsid w:val="38CD6592"/>
    <w:rsid w:val="3957134F"/>
    <w:rsid w:val="3B94179C"/>
    <w:rsid w:val="3E7444C7"/>
    <w:rsid w:val="3E947A50"/>
    <w:rsid w:val="3FA33CC3"/>
    <w:rsid w:val="42510482"/>
    <w:rsid w:val="425E0AB7"/>
    <w:rsid w:val="43314597"/>
    <w:rsid w:val="44622313"/>
    <w:rsid w:val="44FB5443"/>
    <w:rsid w:val="4A02782C"/>
    <w:rsid w:val="4A414B6F"/>
    <w:rsid w:val="53CF03D9"/>
    <w:rsid w:val="544A649D"/>
    <w:rsid w:val="56A45C6A"/>
    <w:rsid w:val="57427AC2"/>
    <w:rsid w:val="59023F27"/>
    <w:rsid w:val="592576C8"/>
    <w:rsid w:val="5A7253B2"/>
    <w:rsid w:val="5D2824FC"/>
    <w:rsid w:val="5DBB5BAC"/>
    <w:rsid w:val="5EEB7E65"/>
    <w:rsid w:val="61EA35AB"/>
    <w:rsid w:val="64AC1046"/>
    <w:rsid w:val="67DD5826"/>
    <w:rsid w:val="67FE205F"/>
    <w:rsid w:val="686A02A6"/>
    <w:rsid w:val="69342A52"/>
    <w:rsid w:val="6C8D636E"/>
    <w:rsid w:val="6CD778DD"/>
    <w:rsid w:val="6D354B49"/>
    <w:rsid w:val="6EC85CEE"/>
    <w:rsid w:val="72314800"/>
    <w:rsid w:val="75C73BA5"/>
    <w:rsid w:val="75D820B5"/>
    <w:rsid w:val="76181BB5"/>
    <w:rsid w:val="761B19A1"/>
    <w:rsid w:val="76B966C3"/>
    <w:rsid w:val="77D233E7"/>
    <w:rsid w:val="780E29A1"/>
    <w:rsid w:val="78256697"/>
    <w:rsid w:val="797233EA"/>
    <w:rsid w:val="7AAF48B0"/>
    <w:rsid w:val="7CFB7B73"/>
    <w:rsid w:val="7DF10149"/>
    <w:rsid w:val="7EF9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/>
      <w:jc w:val="both"/>
    </w:pPr>
    <w:rPr>
      <w:rFonts w:ascii="Cambria" w:hAnsi="Cambria" w:eastAsia="宋体" w:cs="Times New Roman"/>
      <w:kern w:val="2"/>
      <w:sz w:val="24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2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0"/>
    <w:pPr>
      <w:widowControl/>
      <w:numPr>
        <w:ilvl w:val="2"/>
        <w:numId w:val="1"/>
      </w:numPr>
      <w:spacing w:after="0" w:line="600" w:lineRule="atLeast"/>
      <w:jc w:val="left"/>
      <w:outlineLvl w:val="2"/>
    </w:pPr>
    <w:rPr>
      <w:rFonts w:ascii="Arial Black" w:hAnsi="Arial Black" w:eastAsia="微软雅黑" w:cs="宋体"/>
      <w:b/>
      <w:bCs/>
      <w:color w:val="0066CC"/>
      <w:kern w:val="0"/>
      <w:sz w:val="42"/>
      <w:szCs w:val="42"/>
      <w:lang w:eastAsia="zh-CN"/>
    </w:rPr>
  </w:style>
  <w:style w:type="paragraph" w:styleId="5">
    <w:name w:val="heading 4"/>
    <w:basedOn w:val="1"/>
    <w:next w:val="1"/>
    <w:link w:val="73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74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5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76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7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7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86"/>
    <w:uiPriority w:val="0"/>
    <w:pPr>
      <w:widowControl/>
      <w:spacing w:after="0"/>
      <w:ind w:firstLine="420"/>
      <w:jc w:val="left"/>
    </w:pPr>
    <w:rPr>
      <w:rFonts w:ascii="Times New Roman" w:hAnsi="Times New Roman"/>
      <w:kern w:val="0"/>
      <w:lang w:eastAsia="zh-CN"/>
    </w:rPr>
  </w:style>
  <w:style w:type="paragraph" w:styleId="12">
    <w:name w:val="caption"/>
    <w:basedOn w:val="1"/>
    <w:next w:val="11"/>
    <w:qFormat/>
    <w:uiPriority w:val="0"/>
    <w:pPr>
      <w:spacing w:before="152" w:after="160"/>
      <w:jc w:val="center"/>
    </w:pPr>
    <w:rPr>
      <w:rFonts w:ascii="Arial" w:hAnsi="Arial" w:eastAsia="黑体" w:cs="Arial"/>
      <w:sz w:val="20"/>
      <w:lang w:eastAsia="zh-CN"/>
    </w:rPr>
  </w:style>
  <w:style w:type="paragraph" w:styleId="13">
    <w:name w:val="annotation text"/>
    <w:basedOn w:val="1"/>
    <w:link w:val="68"/>
    <w:unhideWhenUsed/>
    <w:qFormat/>
    <w:uiPriority w:val="99"/>
    <w:pPr>
      <w:widowControl/>
      <w:spacing w:after="0"/>
      <w:jc w:val="left"/>
    </w:pPr>
    <w:rPr>
      <w:rFonts w:ascii="Times New Roman" w:hAnsi="Times New Roman"/>
      <w:kern w:val="0"/>
      <w:sz w:val="20"/>
      <w:lang w:val="en-GB"/>
    </w:rPr>
  </w:style>
  <w:style w:type="paragraph" w:styleId="14">
    <w:name w:val="Body Text"/>
    <w:basedOn w:val="1"/>
    <w:link w:val="47"/>
    <w:qFormat/>
    <w:uiPriority w:val="0"/>
    <w:pPr>
      <w:spacing w:after="0" w:line="240" w:lineRule="atLeast"/>
    </w:pPr>
    <w:rPr>
      <w:rFonts w:ascii="Times New Roman" w:hAnsi="Times New Roman"/>
      <w:sz w:val="28"/>
      <w:lang w:eastAsia="zh-CN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Plain Text"/>
    <w:basedOn w:val="1"/>
    <w:link w:val="85"/>
    <w:uiPriority w:val="0"/>
    <w:pPr>
      <w:spacing w:after="0"/>
    </w:pPr>
    <w:rPr>
      <w:rFonts w:ascii="宋体" w:hAnsi="Courier New"/>
      <w:sz w:val="21"/>
      <w:szCs w:val="21"/>
      <w:lang w:eastAsia="zh-CN"/>
    </w:rPr>
  </w:style>
  <w:style w:type="paragraph" w:styleId="17">
    <w:name w:val="Balloon Text"/>
    <w:basedOn w:val="1"/>
    <w:link w:val="40"/>
    <w:unhideWhenUsed/>
    <w:qFormat/>
    <w:uiPriority w:val="99"/>
    <w:pPr>
      <w:spacing w:after="0"/>
    </w:pPr>
    <w:rPr>
      <w:rFonts w:ascii="Heiti SC Light" w:eastAsia="Heiti SC Light"/>
      <w:sz w:val="18"/>
      <w:szCs w:val="18"/>
    </w:rPr>
  </w:style>
  <w:style w:type="paragraph" w:styleId="18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pacing w:after="0"/>
    </w:pPr>
  </w:style>
  <w:style w:type="paragraph" w:styleId="19">
    <w:name w:val="header"/>
    <w:basedOn w:val="1"/>
    <w:link w:val="36"/>
    <w:unhideWhenUsed/>
    <w:qFormat/>
    <w:uiPriority w:val="99"/>
    <w:pPr>
      <w:tabs>
        <w:tab w:val="center" w:pos="4153"/>
        <w:tab w:val="right" w:pos="8306"/>
      </w:tabs>
      <w:spacing w:after="0"/>
    </w:pPr>
  </w:style>
  <w:style w:type="paragraph" w:styleId="20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  <w:lang w:eastAsia="zh-CN"/>
    </w:rPr>
  </w:style>
  <w:style w:type="paragraph" w:styleId="21">
    <w:name w:val="table of figures"/>
    <w:basedOn w:val="1"/>
    <w:next w:val="1"/>
    <w:uiPriority w:val="99"/>
    <w:pPr>
      <w:spacing w:before="60" w:after="0"/>
      <w:ind w:left="840" w:leftChars="200" w:hanging="420" w:hangingChars="200"/>
    </w:pPr>
    <w:rPr>
      <w:rFonts w:ascii="Times New Roman" w:hAnsi="Times New Roman"/>
      <w:sz w:val="21"/>
      <w:szCs w:val="24"/>
      <w:lang w:eastAsia="zh-CN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  <w:lang w:eastAsia="zh-CN"/>
    </w:rPr>
  </w:style>
  <w:style w:type="paragraph" w:styleId="23">
    <w:name w:val="Body Text 2"/>
    <w:basedOn w:val="1"/>
    <w:link w:val="52"/>
    <w:unhideWhenUsed/>
    <w:qFormat/>
    <w:uiPriority w:val="99"/>
    <w:pPr>
      <w:spacing w:after="120" w:line="480" w:lineRule="auto"/>
    </w:pPr>
  </w:style>
  <w:style w:type="paragraph" w:styleId="24">
    <w:name w:val="Normal (Web)"/>
    <w:basedOn w:val="1"/>
    <w:unhideWhenUsed/>
    <w:qFormat/>
    <w:uiPriority w:val="99"/>
  </w:style>
  <w:style w:type="paragraph" w:styleId="25">
    <w:name w:val="Title"/>
    <w:basedOn w:val="1"/>
    <w:next w:val="1"/>
    <w:link w:val="5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6">
    <w:name w:val="annotation subject"/>
    <w:basedOn w:val="13"/>
    <w:next w:val="13"/>
    <w:link w:val="70"/>
    <w:unhideWhenUsed/>
    <w:qFormat/>
    <w:uiPriority w:val="99"/>
    <w:rPr>
      <w:b/>
      <w:bCs/>
    </w:rPr>
  </w:style>
  <w:style w:type="table" w:styleId="28">
    <w:name w:val="Table Grid"/>
    <w:basedOn w:val="2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Strong"/>
    <w:basedOn w:val="29"/>
    <w:qFormat/>
    <w:uiPriority w:val="22"/>
    <w:rPr>
      <w:b/>
      <w:bCs/>
    </w:rPr>
  </w:style>
  <w:style w:type="character" w:styleId="31">
    <w:name w:val="page number"/>
    <w:basedOn w:val="29"/>
    <w:unhideWhenUsed/>
    <w:qFormat/>
    <w:uiPriority w:val="0"/>
  </w:style>
  <w:style w:type="character" w:styleId="32">
    <w:name w:val="FollowedHyperlink"/>
    <w:basedOn w:val="29"/>
    <w:unhideWhenUsed/>
    <w:qFormat/>
    <w:uiPriority w:val="99"/>
    <w:rPr>
      <w:color w:val="800080"/>
      <w:u w:val="single"/>
    </w:rPr>
  </w:style>
  <w:style w:type="character" w:styleId="33">
    <w:name w:val="Emphasis"/>
    <w:basedOn w:val="29"/>
    <w:qFormat/>
    <w:uiPriority w:val="20"/>
    <w:rPr>
      <w:rFonts w:ascii="Arial Black" w:hAnsi="Arial Black" w:eastAsia="黑体" w:cs="Times New Roman"/>
      <w:b/>
      <w:spacing w:val="0"/>
      <w:sz w:val="21"/>
      <w:lang w:eastAsia="zh-CN"/>
    </w:rPr>
  </w:style>
  <w:style w:type="character" w:styleId="34">
    <w:name w:val="Hyperlink"/>
    <w:basedOn w:val="29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customStyle="1" w:styleId="36">
    <w:name w:val="页眉 Char1"/>
    <w:basedOn w:val="29"/>
    <w:link w:val="19"/>
    <w:qFormat/>
    <w:uiPriority w:val="0"/>
    <w:rPr>
      <w:kern w:val="2"/>
      <w:sz w:val="24"/>
    </w:rPr>
  </w:style>
  <w:style w:type="character" w:customStyle="1" w:styleId="37">
    <w:name w:val="页脚 Char1"/>
    <w:basedOn w:val="29"/>
    <w:link w:val="18"/>
    <w:qFormat/>
    <w:uiPriority w:val="99"/>
    <w:rPr>
      <w:kern w:val="2"/>
      <w:sz w:val="24"/>
    </w:rPr>
  </w:style>
  <w:style w:type="paragraph" w:customStyle="1" w:styleId="38">
    <w:name w:val="无间隔1"/>
    <w:link w:val="39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lang w:val="en-US" w:eastAsia="en-US" w:bidi="ar-SA"/>
    </w:rPr>
  </w:style>
  <w:style w:type="character" w:customStyle="1" w:styleId="39">
    <w:name w:val="无间隔 Char"/>
    <w:basedOn w:val="29"/>
    <w:link w:val="38"/>
    <w:qFormat/>
    <w:uiPriority w:val="1"/>
    <w:rPr>
      <w:kern w:val="2"/>
      <w:sz w:val="24"/>
      <w:lang w:val="en-US" w:eastAsia="en-US" w:bidi="ar-SA"/>
    </w:rPr>
  </w:style>
  <w:style w:type="character" w:customStyle="1" w:styleId="40">
    <w:name w:val="批注框文本 Char1"/>
    <w:basedOn w:val="29"/>
    <w:link w:val="17"/>
    <w:semiHidden/>
    <w:qFormat/>
    <w:uiPriority w:val="99"/>
    <w:rPr>
      <w:rFonts w:ascii="Heiti SC Light" w:eastAsia="Heiti SC Light"/>
      <w:kern w:val="2"/>
      <w:sz w:val="18"/>
      <w:szCs w:val="18"/>
      <w:lang w:eastAsia="en-US"/>
    </w:rPr>
  </w:style>
  <w:style w:type="character" w:customStyle="1" w:styleId="41">
    <w:name w:val="标题 3 Char"/>
    <w:basedOn w:val="29"/>
    <w:link w:val="4"/>
    <w:qFormat/>
    <w:uiPriority w:val="0"/>
    <w:rPr>
      <w:rFonts w:ascii="Arial Black" w:hAnsi="Arial Black" w:eastAsia="微软雅黑" w:cs="宋体"/>
      <w:b/>
      <w:bCs/>
      <w:color w:val="0066CC"/>
      <w:sz w:val="42"/>
      <w:szCs w:val="42"/>
    </w:rPr>
  </w:style>
  <w:style w:type="character" w:customStyle="1" w:styleId="42">
    <w:name w:val="标题 1 Char1"/>
    <w:basedOn w:val="29"/>
    <w:link w:val="2"/>
    <w:qFormat/>
    <w:uiPriority w:val="9"/>
    <w:rPr>
      <w:b/>
      <w:bCs/>
      <w:kern w:val="44"/>
      <w:sz w:val="44"/>
      <w:szCs w:val="44"/>
      <w:lang w:eastAsia="en-US"/>
    </w:rPr>
  </w:style>
  <w:style w:type="paragraph" w:customStyle="1" w:styleId="4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eastAsia="zh-CN"/>
    </w:rPr>
  </w:style>
  <w:style w:type="paragraph" w:customStyle="1" w:styleId="44">
    <w:name w:val="列出段落1"/>
    <w:basedOn w:val="1"/>
    <w:qFormat/>
    <w:uiPriority w:val="34"/>
    <w:pPr>
      <w:spacing w:after="0"/>
      <w:ind w:firstLine="420" w:firstLineChars="200"/>
    </w:pPr>
    <w:rPr>
      <w:rFonts w:asciiTheme="minorHAnsi" w:hAnsiTheme="minorHAnsi" w:eastAsiaTheme="minorEastAsia" w:cstheme="minorBidi"/>
      <w:sz w:val="21"/>
      <w:szCs w:val="22"/>
      <w:lang w:eastAsia="zh-CN"/>
    </w:rPr>
  </w:style>
  <w:style w:type="paragraph" w:customStyle="1" w:styleId="45">
    <w:name w:val="明显引用1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46">
    <w:name w:val="明显引用 Char"/>
    <w:basedOn w:val="29"/>
    <w:link w:val="45"/>
    <w:qFormat/>
    <w:uiPriority w:val="30"/>
    <w:rPr>
      <w:b/>
      <w:bCs/>
      <w:i/>
      <w:iCs/>
      <w:color w:val="4F81BD" w:themeColor="accent1"/>
      <w:kern w:val="2"/>
      <w:sz w:val="24"/>
      <w:lang w:eastAsia="en-US"/>
    </w:rPr>
  </w:style>
  <w:style w:type="character" w:customStyle="1" w:styleId="47">
    <w:name w:val="正文文本 Char"/>
    <w:basedOn w:val="29"/>
    <w:link w:val="14"/>
    <w:qFormat/>
    <w:uiPriority w:val="0"/>
    <w:rPr>
      <w:rFonts w:ascii="Times New Roman" w:hAnsi="Times New Roman"/>
      <w:kern w:val="2"/>
      <w:sz w:val="28"/>
    </w:rPr>
  </w:style>
  <w:style w:type="character" w:customStyle="1" w:styleId="48">
    <w:name w:val="longtext"/>
    <w:basedOn w:val="29"/>
    <w:qFormat/>
    <w:uiPriority w:val="0"/>
  </w:style>
  <w:style w:type="character" w:customStyle="1" w:styleId="49">
    <w:name w:val="alt-edited"/>
    <w:basedOn w:val="29"/>
    <w:qFormat/>
    <w:uiPriority w:val="0"/>
  </w:style>
  <w:style w:type="character" w:customStyle="1" w:styleId="50">
    <w:name w:val="atn"/>
    <w:basedOn w:val="29"/>
    <w:qFormat/>
    <w:uiPriority w:val="0"/>
  </w:style>
  <w:style w:type="character" w:customStyle="1" w:styleId="51">
    <w:name w:val="apple-style-span"/>
    <w:basedOn w:val="29"/>
    <w:qFormat/>
    <w:uiPriority w:val="0"/>
  </w:style>
  <w:style w:type="character" w:customStyle="1" w:styleId="52">
    <w:name w:val="正文文本 2 Char"/>
    <w:basedOn w:val="29"/>
    <w:link w:val="23"/>
    <w:semiHidden/>
    <w:qFormat/>
    <w:uiPriority w:val="99"/>
    <w:rPr>
      <w:kern w:val="2"/>
      <w:sz w:val="24"/>
      <w:lang w:eastAsia="en-US"/>
    </w:rPr>
  </w:style>
  <w:style w:type="paragraph" w:customStyle="1" w:styleId="53">
    <w:name w:val="MM Title"/>
    <w:basedOn w:val="25"/>
    <w:qFormat/>
    <w:uiPriority w:val="0"/>
    <w:pPr>
      <w:widowControl/>
    </w:pPr>
    <w:rPr>
      <w:rFonts w:ascii="Arial" w:hAnsi="Arial" w:eastAsia="宋体" w:cs="Times New Roman"/>
      <w:bCs w:val="0"/>
      <w:kern w:val="0"/>
      <w:szCs w:val="20"/>
      <w:lang w:val="en-AU"/>
    </w:rPr>
  </w:style>
  <w:style w:type="character" w:customStyle="1" w:styleId="54">
    <w:name w:val="标题 Char"/>
    <w:basedOn w:val="29"/>
    <w:link w:val="25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  <w:lang w:eastAsia="en-US"/>
    </w:rPr>
  </w:style>
  <w:style w:type="character" w:customStyle="1" w:styleId="55">
    <w:name w:val="页眉 Char"/>
    <w:basedOn w:val="29"/>
    <w:qFormat/>
    <w:uiPriority w:val="99"/>
    <w:rPr>
      <w:rFonts w:ascii="Times New Roman" w:hAnsi="Times New Roman" w:eastAsia="宋体" w:cs="Times New Roman"/>
      <w:kern w:val="0"/>
      <w:sz w:val="22"/>
      <w:szCs w:val="20"/>
      <w:lang w:val="en-GB" w:eastAsia="en-US"/>
    </w:rPr>
  </w:style>
  <w:style w:type="character" w:customStyle="1" w:styleId="56">
    <w:name w:val="页脚 Char"/>
    <w:basedOn w:val="29"/>
    <w:qFormat/>
    <w:uiPriority w:val="99"/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57">
    <w:name w:val="Section 1.0"/>
    <w:basedOn w:val="1"/>
    <w:qFormat/>
    <w:uiPriority w:val="0"/>
    <w:pPr>
      <w:widowControl/>
      <w:spacing w:after="240"/>
      <w:ind w:left="720" w:hanging="720"/>
      <w:jc w:val="left"/>
    </w:pPr>
    <w:rPr>
      <w:rFonts w:ascii="Times New Roman" w:hAnsi="Times New Roman"/>
      <w:b/>
      <w:kern w:val="0"/>
      <w:sz w:val="22"/>
      <w:lang w:val="en-GB"/>
    </w:rPr>
  </w:style>
  <w:style w:type="paragraph" w:customStyle="1" w:styleId="58">
    <w:name w:val="endorse"/>
    <w:basedOn w:val="1"/>
    <w:qFormat/>
    <w:uiPriority w:val="0"/>
    <w:pPr>
      <w:widowControl/>
      <w:tabs>
        <w:tab w:val="center" w:pos="4678"/>
        <w:tab w:val="right" w:pos="9356"/>
      </w:tabs>
      <w:spacing w:before="100" w:after="0"/>
      <w:jc w:val="left"/>
    </w:pPr>
    <w:rPr>
      <w:rFonts w:ascii="Arial" w:hAnsi="Arial"/>
      <w:b/>
      <w:kern w:val="0"/>
      <w:sz w:val="16"/>
      <w:lang w:val="en-AU"/>
    </w:rPr>
  </w:style>
  <w:style w:type="paragraph" w:customStyle="1" w:styleId="59">
    <w:name w:val="SOP body 1"/>
    <w:basedOn w:val="60"/>
    <w:qFormat/>
    <w:uiPriority w:val="0"/>
    <w:pPr>
      <w:numPr>
        <w:ilvl w:val="2"/>
      </w:numPr>
      <w:tabs>
        <w:tab w:val="left" w:pos="1208"/>
        <w:tab w:val="left" w:pos="1930"/>
      </w:tabs>
    </w:pPr>
  </w:style>
  <w:style w:type="paragraph" w:customStyle="1" w:styleId="60">
    <w:name w:val="SOP body"/>
    <w:basedOn w:val="1"/>
    <w:qFormat/>
    <w:uiPriority w:val="0"/>
    <w:pPr>
      <w:widowControl/>
      <w:numPr>
        <w:ilvl w:val="0"/>
        <w:numId w:val="2"/>
      </w:numPr>
      <w:tabs>
        <w:tab w:val="left" w:pos="1208"/>
        <w:tab w:val="clear" w:pos="567"/>
      </w:tabs>
      <w:spacing w:after="0" w:line="312" w:lineRule="auto"/>
    </w:pPr>
    <w:rPr>
      <w:rFonts w:ascii="Arial" w:hAnsi="Arial"/>
      <w:kern w:val="0"/>
      <w:sz w:val="20"/>
      <w:lang w:val="en-GB"/>
    </w:rPr>
  </w:style>
  <w:style w:type="paragraph" w:customStyle="1" w:styleId="61">
    <w:name w:val="SOP 1"/>
    <w:basedOn w:val="1"/>
    <w:qFormat/>
    <w:uiPriority w:val="0"/>
    <w:pPr>
      <w:widowControl/>
      <w:spacing w:after="0" w:line="360" w:lineRule="auto"/>
      <w:ind w:left="293" w:hanging="360"/>
      <w:jc w:val="left"/>
    </w:pPr>
    <w:rPr>
      <w:rFonts w:ascii="黑体" w:hAnsi="Arial" w:eastAsia="黑体"/>
      <w:kern w:val="0"/>
      <w:sz w:val="20"/>
      <w:lang w:val="en-GB"/>
    </w:rPr>
  </w:style>
  <w:style w:type="paragraph" w:customStyle="1" w:styleId="62">
    <w:name w:val="列出段落2"/>
    <w:basedOn w:val="1"/>
    <w:qFormat/>
    <w:uiPriority w:val="0"/>
    <w:pPr>
      <w:spacing w:after="0"/>
      <w:ind w:firstLine="420" w:firstLineChars="200"/>
    </w:pPr>
    <w:rPr>
      <w:rFonts w:ascii="Calibri" w:hAnsi="Calibri"/>
      <w:sz w:val="21"/>
      <w:szCs w:val="22"/>
      <w:lang w:eastAsia="zh-CN"/>
    </w:rPr>
  </w:style>
  <w:style w:type="character" w:customStyle="1" w:styleId="63">
    <w:name w:val="标题 1 Char"/>
    <w:qFormat/>
    <w:uiPriority w:val="0"/>
    <w:rPr>
      <w:rFonts w:ascii="Times New Roman" w:hAnsi="Times New Roman" w:eastAsia="宋体" w:cs="Times New Roman"/>
      <w:b/>
      <w:caps/>
      <w:kern w:val="0"/>
      <w:sz w:val="22"/>
      <w:szCs w:val="20"/>
      <w:u w:val="single"/>
      <w:lang w:val="en-GB" w:eastAsia="en-US"/>
    </w:rPr>
  </w:style>
  <w:style w:type="paragraph" w:customStyle="1" w:styleId="64">
    <w:name w:val="Section 1.1"/>
    <w:basedOn w:val="57"/>
    <w:qFormat/>
    <w:uiPriority w:val="0"/>
    <w:pPr>
      <w:ind w:left="1440"/>
    </w:pPr>
    <w:rPr>
      <w:b w:val="0"/>
    </w:rPr>
  </w:style>
  <w:style w:type="paragraph" w:customStyle="1" w:styleId="65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eastAsia="zh-CN"/>
    </w:rPr>
  </w:style>
  <w:style w:type="character" w:customStyle="1" w:styleId="66">
    <w:name w:val="批注框文本 Char"/>
    <w:semiHidden/>
    <w:qFormat/>
    <w:uiPriority w:val="99"/>
    <w:rPr>
      <w:rFonts w:ascii="Times New Roman" w:hAnsi="Times New Roman" w:eastAsia="宋体" w:cs="Times New Roman"/>
      <w:kern w:val="0"/>
      <w:sz w:val="18"/>
      <w:szCs w:val="18"/>
      <w:lang w:val="en-GB" w:eastAsia="en-US"/>
    </w:rPr>
  </w:style>
  <w:style w:type="character" w:customStyle="1" w:styleId="67">
    <w:name w:val="批注文字 字符"/>
    <w:basedOn w:val="29"/>
    <w:semiHidden/>
    <w:qFormat/>
    <w:uiPriority w:val="99"/>
    <w:rPr>
      <w:rFonts w:ascii="Cambria" w:hAnsi="Cambria"/>
      <w:kern w:val="2"/>
      <w:sz w:val="24"/>
      <w:lang w:eastAsia="en-US"/>
    </w:rPr>
  </w:style>
  <w:style w:type="character" w:customStyle="1" w:styleId="68">
    <w:name w:val="批注文字 Char"/>
    <w:link w:val="13"/>
    <w:semiHidden/>
    <w:qFormat/>
    <w:uiPriority w:val="99"/>
    <w:rPr>
      <w:lang w:val="en-GB" w:eastAsia="en-US"/>
    </w:rPr>
  </w:style>
  <w:style w:type="character" w:customStyle="1" w:styleId="69">
    <w:name w:val="批注主题 字符"/>
    <w:basedOn w:val="67"/>
    <w:semiHidden/>
    <w:qFormat/>
    <w:uiPriority w:val="99"/>
    <w:rPr>
      <w:rFonts w:ascii="Cambria" w:hAnsi="Cambria"/>
      <w:b/>
      <w:bCs/>
      <w:kern w:val="2"/>
      <w:sz w:val="24"/>
      <w:lang w:eastAsia="en-US"/>
    </w:rPr>
  </w:style>
  <w:style w:type="character" w:customStyle="1" w:styleId="70">
    <w:name w:val="批注主题 Char"/>
    <w:link w:val="26"/>
    <w:semiHidden/>
    <w:qFormat/>
    <w:uiPriority w:val="99"/>
    <w:rPr>
      <w:b/>
      <w:bCs/>
      <w:lang w:val="en-GB" w:eastAsia="en-US"/>
    </w:rPr>
  </w:style>
  <w:style w:type="paragraph" w:customStyle="1" w:styleId="71">
    <w:name w:val="修订1"/>
    <w:hidden/>
    <w:semiHidden/>
    <w:qFormat/>
    <w:uiPriority w:val="99"/>
    <w:rPr>
      <w:rFonts w:ascii="Times New Roman" w:hAnsi="Times New Roman" w:eastAsia="宋体" w:cs="Times New Roman"/>
      <w:lang w:val="en-GB" w:eastAsia="en-US" w:bidi="ar-SA"/>
    </w:rPr>
  </w:style>
  <w:style w:type="character" w:customStyle="1" w:styleId="72">
    <w:name w:val="标题 2 Char"/>
    <w:basedOn w:val="2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  <w:lang w:eastAsia="en-US"/>
    </w:rPr>
  </w:style>
  <w:style w:type="character" w:customStyle="1" w:styleId="73">
    <w:name w:val="标题 4 Char"/>
    <w:basedOn w:val="29"/>
    <w:link w:val="5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en-US"/>
    </w:rPr>
  </w:style>
  <w:style w:type="character" w:customStyle="1" w:styleId="74">
    <w:name w:val="标题 5 Char"/>
    <w:basedOn w:val="29"/>
    <w:link w:val="6"/>
    <w:semiHidden/>
    <w:qFormat/>
    <w:uiPriority w:val="9"/>
    <w:rPr>
      <w:rFonts w:ascii="Cambria" w:hAnsi="Cambria"/>
      <w:b/>
      <w:bCs/>
      <w:kern w:val="2"/>
      <w:sz w:val="28"/>
      <w:szCs w:val="28"/>
      <w:lang w:eastAsia="en-US"/>
    </w:rPr>
  </w:style>
  <w:style w:type="character" w:customStyle="1" w:styleId="75">
    <w:name w:val="标题 6 Char"/>
    <w:basedOn w:val="29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  <w:lang w:eastAsia="en-US"/>
    </w:rPr>
  </w:style>
  <w:style w:type="character" w:customStyle="1" w:styleId="76">
    <w:name w:val="标题 7 Char"/>
    <w:basedOn w:val="29"/>
    <w:link w:val="8"/>
    <w:semiHidden/>
    <w:qFormat/>
    <w:uiPriority w:val="9"/>
    <w:rPr>
      <w:rFonts w:ascii="Cambria" w:hAnsi="Cambria"/>
      <w:b/>
      <w:bCs/>
      <w:kern w:val="2"/>
      <w:sz w:val="24"/>
      <w:szCs w:val="24"/>
      <w:lang w:eastAsia="en-US"/>
    </w:rPr>
  </w:style>
  <w:style w:type="character" w:customStyle="1" w:styleId="77">
    <w:name w:val="标题 8 Char"/>
    <w:basedOn w:val="29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  <w:lang w:eastAsia="en-US"/>
    </w:rPr>
  </w:style>
  <w:style w:type="character" w:customStyle="1" w:styleId="78">
    <w:name w:val="标题 9 Char"/>
    <w:basedOn w:val="29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  <w:lang w:eastAsia="en-US"/>
    </w:rPr>
  </w:style>
  <w:style w:type="paragraph" w:customStyle="1" w:styleId="79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80">
    <w:name w:val="copied"/>
    <w:basedOn w:val="29"/>
    <w:qFormat/>
    <w:uiPriority w:val="0"/>
  </w:style>
  <w:style w:type="paragraph" w:customStyle="1" w:styleId="81">
    <w:name w:val="列出段落4"/>
    <w:basedOn w:val="1"/>
    <w:qFormat/>
    <w:uiPriority w:val="34"/>
    <w:pPr>
      <w:spacing w:after="0"/>
      <w:ind w:firstLine="420" w:firstLineChars="200"/>
    </w:pPr>
    <w:rPr>
      <w:rFonts w:ascii="Calibri" w:hAnsi="Calibri"/>
      <w:sz w:val="21"/>
      <w:szCs w:val="22"/>
      <w:lang w:eastAsia="zh-CN"/>
    </w:rPr>
  </w:style>
  <w:style w:type="paragraph" w:customStyle="1" w:styleId="82">
    <w:name w:val="列出段落5"/>
    <w:basedOn w:val="1"/>
    <w:unhideWhenUsed/>
    <w:qFormat/>
    <w:uiPriority w:val="99"/>
    <w:pPr>
      <w:ind w:firstLine="420" w:firstLineChars="200"/>
    </w:pPr>
  </w:style>
  <w:style w:type="paragraph" w:styleId="83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84">
    <w:name w:val="3BF083863B084D478F010C775FB0ACE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5">
    <w:name w:val="纯文本 Char"/>
    <w:basedOn w:val="29"/>
    <w:link w:val="16"/>
    <w:uiPriority w:val="0"/>
    <w:rPr>
      <w:rFonts w:ascii="宋体" w:hAnsi="Courier New"/>
      <w:kern w:val="2"/>
      <w:sz w:val="21"/>
      <w:szCs w:val="21"/>
    </w:rPr>
  </w:style>
  <w:style w:type="character" w:customStyle="1" w:styleId="86">
    <w:name w:val="正文缩进 Char1"/>
    <w:link w:val="11"/>
    <w:uiPriority w:val="0"/>
    <w:rPr>
      <w:sz w:val="24"/>
    </w:rPr>
  </w:style>
  <w:style w:type="paragraph" w:customStyle="1" w:styleId="87">
    <w:name w:val="Graph"/>
    <w:basedOn w:val="1"/>
    <w:next w:val="12"/>
    <w:uiPriority w:val="0"/>
    <w:pPr>
      <w:spacing w:before="60" w:after="0"/>
      <w:jc w:val="center"/>
    </w:pPr>
    <w:rPr>
      <w:rFonts w:ascii="Times New Roman" w:hAnsi="Times New Roman"/>
      <w:sz w:val="21"/>
      <w:szCs w:val="24"/>
      <w:lang w:eastAsia="zh-CN"/>
    </w:rPr>
  </w:style>
  <w:style w:type="paragraph" w:customStyle="1" w:styleId="88">
    <w:name w:val="Table Title"/>
    <w:basedOn w:val="1"/>
    <w:uiPriority w:val="0"/>
    <w:pPr>
      <w:spacing w:before="60" w:after="0"/>
      <w:jc w:val="center"/>
    </w:pPr>
    <w:rPr>
      <w:rFonts w:ascii="Times New Roman" w:hAnsi="Times New Roman"/>
      <w:b/>
      <w:sz w:val="21"/>
      <w:szCs w:val="24"/>
      <w:lang w:eastAsia="zh-CN"/>
    </w:rPr>
  </w:style>
  <w:style w:type="paragraph" w:customStyle="1" w:styleId="89">
    <w:name w:val="Appendix 1"/>
    <w:basedOn w:val="2"/>
    <w:next w:val="11"/>
    <w:uiPriority w:val="0"/>
    <w:pPr>
      <w:pageBreakBefore/>
      <w:numPr>
        <w:numId w:val="3"/>
      </w:numPr>
      <w:tabs>
        <w:tab w:val="left" w:pos="360"/>
      </w:tabs>
      <w:spacing w:before="240" w:after="120" w:line="240" w:lineRule="auto"/>
      <w:jc w:val="center"/>
    </w:pPr>
    <w:rPr>
      <w:rFonts w:ascii="Times New Roman" w:hAnsi="Times New Roman"/>
      <w:sz w:val="36"/>
      <w:lang w:eastAsia="zh-CN"/>
    </w:rPr>
  </w:style>
  <w:style w:type="paragraph" w:customStyle="1" w:styleId="90">
    <w:name w:val="Appendix 2"/>
    <w:basedOn w:val="3"/>
    <w:next w:val="11"/>
    <w:uiPriority w:val="0"/>
    <w:pPr>
      <w:numPr>
        <w:numId w:val="3"/>
      </w:numPr>
      <w:tabs>
        <w:tab w:val="left" w:pos="360"/>
        <w:tab w:val="left" w:pos="525"/>
      </w:tabs>
      <w:spacing w:before="60" w:after="0" w:line="240" w:lineRule="auto"/>
    </w:pPr>
    <w:rPr>
      <w:rFonts w:ascii="Times New Roman" w:hAnsi="Times New Roman" w:eastAsia="宋体" w:cs="Times New Roman"/>
      <w:lang w:eastAsia="zh-CN"/>
    </w:rPr>
  </w:style>
  <w:style w:type="paragraph" w:customStyle="1" w:styleId="91">
    <w:name w:val="Appendix 3"/>
    <w:basedOn w:val="4"/>
    <w:next w:val="11"/>
    <w:uiPriority w:val="0"/>
    <w:pPr>
      <w:keepNext/>
      <w:keepLines/>
      <w:widowControl w:val="0"/>
      <w:numPr>
        <w:numId w:val="3"/>
      </w:numPr>
      <w:tabs>
        <w:tab w:val="left" w:pos="360"/>
      </w:tabs>
      <w:spacing w:before="60" w:line="240" w:lineRule="auto"/>
      <w:jc w:val="both"/>
    </w:pPr>
    <w:rPr>
      <w:rFonts w:ascii="Times New Roman" w:hAnsi="Times New Roman" w:eastAsia="宋体" w:cs="Times New Roman"/>
      <w:color w:val="auto"/>
      <w:kern w:val="2"/>
      <w:sz w:val="28"/>
      <w:szCs w:val="32"/>
    </w:rPr>
  </w:style>
  <w:style w:type="paragraph" w:customStyle="1" w:styleId="92">
    <w:name w:val="Appendix 4"/>
    <w:basedOn w:val="5"/>
    <w:next w:val="11"/>
    <w:uiPriority w:val="0"/>
    <w:pPr>
      <w:numPr>
        <w:numId w:val="3"/>
      </w:numPr>
      <w:tabs>
        <w:tab w:val="left" w:pos="360"/>
        <w:tab w:val="left" w:pos="840"/>
      </w:tabs>
      <w:spacing w:before="60" w:after="0" w:line="240" w:lineRule="auto"/>
    </w:pPr>
    <w:rPr>
      <w:rFonts w:ascii="Times New Roman" w:hAnsi="Times New Roman" w:eastAsia="宋体" w:cs="Times New Roman"/>
      <w:sz w:val="24"/>
      <w:lang w:eastAsia="zh-CN"/>
    </w:rPr>
  </w:style>
  <w:style w:type="paragraph" w:styleId="93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567\Desktop\&#29289;&#26009;&#37096;&#25991;&#20214;\&#29289;&#26009;&#20998;&#31867;&#21450;&#32534;&#30721;&#31649;&#29702;&#35268;&#3124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10"/>
    <customShpInfo spid="_x0000_s411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92DB3C-D664-44A4-B2C3-4C396A15BD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物料分类及编码管理规程</Template>
  <Company>Microsoft</Company>
  <Pages>7</Pages>
  <Words>226</Words>
  <Characters>1289</Characters>
  <Lines>10</Lines>
  <Paragraphs>3</Paragraphs>
  <TotalTime>1089</TotalTime>
  <ScaleCrop>false</ScaleCrop>
  <LinksUpToDate>false</LinksUpToDate>
  <CharactersWithSpaces>1512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2018-02-27T03:21:00Z</dcterms:created>
  <dc:creator>1234567</dc:creator>
  <cp:lastModifiedBy>Administrator</cp:lastModifiedBy>
  <cp:lastPrinted>2017-08-11T06:20:00Z</cp:lastPrinted>
  <dcterms:modified xsi:type="dcterms:W3CDTF">2019-04-25T11:21:53Z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